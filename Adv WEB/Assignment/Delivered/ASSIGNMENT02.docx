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Pr="008B5277" w:rsidRDefault="00D22E50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D22E50">
        <w:drawing>
          <wp:inline distT="0" distB="0" distL="0" distR="0" wp14:anchorId="1FFA0EF9" wp14:editId="14F11B0C">
            <wp:extent cx="3705532" cy="3429000"/>
            <wp:effectExtent l="0" t="0" r="952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2474" t="23627" r="38287" b="8242"/>
                    <a:stretch/>
                  </pic:blipFill>
                  <pic:spPr>
                    <a:xfrm>
                      <a:off x="0" y="0"/>
                      <a:ext cx="37055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9E5DEB" w:rsidRDefault="009E5DEB" w:rsidP="00C6554A">
      <w:pPr>
        <w:pStyle w:val="Title"/>
      </w:pPr>
      <w:r w:rsidRPr="009E5DEB">
        <w:t>Assignment #02</w:t>
      </w:r>
      <w:r>
        <w:t>:</w:t>
      </w:r>
      <w:r w:rsidRPr="009E5DEB">
        <w:t xml:space="preserve"> </w:t>
      </w:r>
    </w:p>
    <w:p w:rsidR="00C6554A" w:rsidRPr="009E5DEB" w:rsidRDefault="009E5DEB" w:rsidP="00C6554A">
      <w:pPr>
        <w:pStyle w:val="Title"/>
        <w:rPr>
          <w:sz w:val="22"/>
        </w:rPr>
      </w:pPr>
      <w:r w:rsidRPr="009E5DEB">
        <w:rPr>
          <w:sz w:val="22"/>
        </w:rPr>
        <w:t>COURSE COMP229 Winter 2017</w:t>
      </w:r>
    </w:p>
    <w:p w:rsidR="009E5DEB" w:rsidRDefault="009E5DEB" w:rsidP="009E5DEB">
      <w:pPr>
        <w:pStyle w:val="Default"/>
      </w:pPr>
    </w:p>
    <w:p w:rsidR="00C6554A" w:rsidRPr="00D5413C" w:rsidRDefault="009E5DEB" w:rsidP="009E5DEB">
      <w:pPr>
        <w:pStyle w:val="Subtitle"/>
      </w:pPr>
      <w:r>
        <w:t xml:space="preserve"> </w:t>
      </w:r>
      <w:r>
        <w:rPr>
          <w:b/>
          <w:bCs/>
          <w:sz w:val="23"/>
          <w:szCs w:val="23"/>
        </w:rPr>
        <w:t>CENTENNIAL COLLEGE</w:t>
      </w:r>
    </w:p>
    <w:p w:rsidR="00C6554A" w:rsidRDefault="00844C35" w:rsidP="00C6554A">
      <w:pPr>
        <w:pStyle w:val="ContactInfo"/>
      </w:pPr>
      <w:r>
        <w:t>Fabio Alexandre Ciconi</w:t>
      </w:r>
      <w:r w:rsidR="00C6554A">
        <w:t xml:space="preserve"> | </w:t>
      </w:r>
      <w:r>
        <w:t>300930989</w:t>
      </w:r>
      <w:r w:rsidR="00C6554A">
        <w:t xml:space="preserve"> |</w:t>
      </w:r>
      <w:r w:rsidR="00C6554A" w:rsidRPr="00D5413C">
        <w:t xml:space="preserve"> </w:t>
      </w:r>
      <w:r w:rsidR="009E5DEB">
        <w:t>17/02/2017</w:t>
      </w:r>
    </w:p>
    <w:p w:rsidR="009E5DEB" w:rsidRDefault="009E5DEB" w:rsidP="00C6554A">
      <w:pPr>
        <w:pStyle w:val="ContactInfo"/>
      </w:pPr>
    </w:p>
    <w:p w:rsidR="00D22E50" w:rsidRDefault="00D22E50">
      <w:r>
        <w:br w:type="page"/>
      </w:r>
    </w:p>
    <w:p w:rsidR="009E5DEB" w:rsidRDefault="009E5DEB" w:rsidP="00C6554A">
      <w:pPr>
        <w:pStyle w:val="ContactInfo"/>
      </w:pPr>
    </w:p>
    <w:p w:rsidR="009E5DEB" w:rsidRDefault="009E5DEB" w:rsidP="00C6554A">
      <w:pPr>
        <w:pStyle w:val="ContactInfo"/>
      </w:pPr>
    </w:p>
    <w:sdt>
      <w:sdtPr>
        <w:id w:val="10794821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595959" w:themeColor="text1" w:themeTint="A6"/>
          <w:sz w:val="22"/>
          <w:szCs w:val="22"/>
        </w:rPr>
      </w:sdtEndPr>
      <w:sdtContent>
        <w:p w:rsidR="009E5DEB" w:rsidRDefault="009E5DEB">
          <w:pPr>
            <w:pStyle w:val="TOCHeading"/>
          </w:pPr>
          <w:r>
            <w:t>Contents</w:t>
          </w:r>
        </w:p>
        <w:bookmarkStart w:id="5" w:name="_GoBack"/>
        <w:bookmarkEnd w:id="5"/>
        <w:p w:rsidR="00D22E50" w:rsidRDefault="009E5DEB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221922" w:history="1">
            <w:r w:rsidR="00D22E50" w:rsidRPr="00EC0C39">
              <w:rPr>
                <w:rStyle w:val="Hyperlink"/>
                <w:noProof/>
              </w:rPr>
              <w:t>Calendar</w:t>
            </w:r>
            <w:r w:rsidR="00D22E50">
              <w:rPr>
                <w:noProof/>
                <w:webHidden/>
              </w:rPr>
              <w:tab/>
            </w:r>
            <w:r w:rsidR="00D22E50">
              <w:rPr>
                <w:noProof/>
                <w:webHidden/>
              </w:rPr>
              <w:fldChar w:fldCharType="begin"/>
            </w:r>
            <w:r w:rsidR="00D22E50">
              <w:rPr>
                <w:noProof/>
                <w:webHidden/>
              </w:rPr>
              <w:instrText xml:space="preserve"> PAGEREF _Toc475221922 \h </w:instrText>
            </w:r>
            <w:r w:rsidR="00D22E50">
              <w:rPr>
                <w:noProof/>
                <w:webHidden/>
              </w:rPr>
            </w:r>
            <w:r w:rsidR="00D22E50">
              <w:rPr>
                <w:noProof/>
                <w:webHidden/>
              </w:rPr>
              <w:fldChar w:fldCharType="separate"/>
            </w:r>
            <w:r w:rsidR="00D22E50">
              <w:rPr>
                <w:noProof/>
                <w:webHidden/>
              </w:rPr>
              <w:t>2</w:t>
            </w:r>
            <w:r w:rsidR="00D22E50"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3" w:history="1">
            <w:r w:rsidRPr="00EC0C39">
              <w:rPr>
                <w:rStyle w:val="Hyperlink"/>
                <w:noProof/>
              </w:rPr>
              <w:t>AdRotator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4" w:history="1">
            <w:r w:rsidRPr="00EC0C39">
              <w:rPr>
                <w:rStyle w:val="Hyperlink"/>
                <w:noProof/>
              </w:rPr>
              <w:t>SiteMapPath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5" w:history="1">
            <w:r w:rsidRPr="00EC0C39">
              <w:rPr>
                <w:rStyle w:val="Hyperlink"/>
                <w:noProof/>
              </w:rPr>
              <w:t>Menu \ TreeView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6" w:history="1">
            <w:r w:rsidRPr="00EC0C39">
              <w:rPr>
                <w:rStyle w:val="Hyperlink"/>
                <w:noProof/>
              </w:rPr>
              <w:t>MultiView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7" w:history="1">
            <w:r w:rsidRPr="00EC0C39">
              <w:rPr>
                <w:rStyle w:val="Hyperlink"/>
                <w:noProof/>
              </w:rPr>
              <w:t>Wizard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8" w:history="1">
            <w:r w:rsidRPr="00EC0C39">
              <w:rPr>
                <w:rStyle w:val="Hyperlink"/>
                <w:noProof/>
              </w:rPr>
              <w:t>FileUpload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29" w:history="1">
            <w:r w:rsidRPr="00EC0C39">
              <w:rPr>
                <w:rStyle w:val="Hyperlink"/>
                <w:noProof/>
              </w:rPr>
              <w:t>ImageMap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0" w:history="1">
            <w:r w:rsidRPr="00EC0C39">
              <w:rPr>
                <w:rStyle w:val="Hyperlink"/>
                <w:noProof/>
              </w:rPr>
              <w:t>Place 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1" w:history="1">
            <w:r w:rsidRPr="00EC0C39">
              <w:rPr>
                <w:rStyle w:val="Hyperlink"/>
                <w:noProof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2" w:history="1">
            <w:r w:rsidRPr="00EC0C39">
              <w:rPr>
                <w:rStyle w:val="Hyperlink"/>
                <w:noProof/>
              </w:rPr>
              <w:t>HTML /ASP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3" w:history="1">
            <w:r w:rsidRPr="00EC0C39">
              <w:rPr>
                <w:rStyle w:val="Hyperlink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4" w:history="1">
            <w:r w:rsidRPr="00EC0C39">
              <w:rPr>
                <w:rStyle w:val="Hyperlink"/>
                <w:noProof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5" w:history="1">
            <w:r w:rsidRPr="00EC0C39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2E50" w:rsidRDefault="00D22E50">
          <w:pPr>
            <w:pStyle w:val="TOC2"/>
            <w:tabs>
              <w:tab w:val="right" w:leader="dot" w:pos="9247"/>
            </w:tabs>
            <w:rPr>
              <w:rFonts w:eastAsiaTheme="minorEastAsia"/>
              <w:noProof/>
              <w:color w:val="auto"/>
            </w:rPr>
          </w:pPr>
          <w:hyperlink w:anchor="_Toc475221936" w:history="1">
            <w:r w:rsidRPr="00EC0C39">
              <w:rPr>
                <w:rStyle w:val="Hyperlink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_Toc475221936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5DEB" w:rsidRDefault="009E5DEB">
          <w:r>
            <w:rPr>
              <w:b/>
              <w:bCs/>
              <w:noProof/>
            </w:rPr>
            <w:fldChar w:fldCharType="end"/>
          </w:r>
        </w:p>
      </w:sdtContent>
    </w:sdt>
    <w:p w:rsidR="009E5DEB" w:rsidRDefault="009E5DEB" w:rsidP="00C6554A">
      <w:pPr>
        <w:pStyle w:val="ContactInfo"/>
      </w:pPr>
    </w:p>
    <w:p w:rsidR="009E5DEB" w:rsidRDefault="009E5DEB" w:rsidP="00C6554A">
      <w:pPr>
        <w:pStyle w:val="ContactInfo"/>
      </w:pPr>
    </w:p>
    <w:p w:rsidR="004103B7" w:rsidRDefault="004103B7" w:rsidP="00C6554A">
      <w:pPr>
        <w:pStyle w:val="ContactInfo"/>
      </w:pPr>
    </w:p>
    <w:p w:rsidR="004103B7" w:rsidRDefault="004103B7" w:rsidP="00C6554A">
      <w:pPr>
        <w:pStyle w:val="ContactInfo"/>
      </w:pPr>
    </w:p>
    <w:p w:rsidR="004103B7" w:rsidRDefault="004103B7" w:rsidP="00C6554A">
      <w:pPr>
        <w:pStyle w:val="ContactInfo"/>
      </w:pPr>
    </w:p>
    <w:p w:rsidR="004103B7" w:rsidRDefault="004103B7" w:rsidP="00C6554A">
      <w:pPr>
        <w:pStyle w:val="ContactInfo"/>
      </w:pPr>
    </w:p>
    <w:p w:rsidR="004103B7" w:rsidRDefault="004103B7">
      <w:r>
        <w:br w:type="page"/>
      </w:r>
    </w:p>
    <w:p w:rsidR="009E5DEB" w:rsidRDefault="009E5DEB" w:rsidP="009E5DEB">
      <w:pPr>
        <w:pStyle w:val="Heading2"/>
      </w:pPr>
      <w:bookmarkStart w:id="6" w:name="_Toc475221922"/>
      <w:r w:rsidRPr="009E5DEB">
        <w:lastRenderedPageBreak/>
        <w:t>Calendar</w:t>
      </w:r>
      <w:bookmarkEnd w:id="6"/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//When user choose Monday change the weekeend color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//Warning when the user try to choose a day before actual day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CalendarFabio_SelectionChanged(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LabelDate.Text = </w:t>
      </w:r>
      <w:r>
        <w:rPr>
          <w:rFonts w:ascii="Consolas" w:hAnsi="Consolas" w:cs="Consolas"/>
          <w:color w:val="A31515"/>
          <w:sz w:val="19"/>
          <w:szCs w:val="19"/>
        </w:rPr>
        <w:t>"You choose the date:..."</w:t>
      </w:r>
      <w:r>
        <w:rPr>
          <w:rFonts w:ascii="Consolas" w:hAnsi="Consolas" w:cs="Consolas"/>
          <w:color w:val="000000"/>
          <w:sz w:val="19"/>
          <w:szCs w:val="19"/>
        </w:rPr>
        <w:t xml:space="preserve"> + CalendarFabio.SelectedDate.ToShortDateString();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(CalendarFabio.SelectedDate.Date &lt;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.Today)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LabelDate.Text = </w:t>
      </w:r>
      <w:r>
        <w:rPr>
          <w:rFonts w:ascii="Consolas" w:hAnsi="Consolas" w:cs="Consolas"/>
          <w:color w:val="A31515"/>
          <w:sz w:val="19"/>
          <w:szCs w:val="19"/>
        </w:rPr>
        <w:t>"NO Man...Choose a day in the future:..."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(CalendarFabio.SelectedDate.DayOfWeek == </w:t>
      </w:r>
      <w:r>
        <w:rPr>
          <w:rFonts w:ascii="Consolas" w:hAnsi="Consolas" w:cs="Consolas"/>
          <w:color w:val="2B91AF"/>
          <w:sz w:val="19"/>
          <w:szCs w:val="19"/>
        </w:rPr>
        <w:t>DayOfWeek</w:t>
      </w:r>
      <w:r>
        <w:rPr>
          <w:rFonts w:ascii="Consolas" w:hAnsi="Consolas" w:cs="Consolas"/>
          <w:color w:val="000000"/>
          <w:sz w:val="19"/>
          <w:szCs w:val="19"/>
        </w:rPr>
        <w:t>.Monday)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ind w:left="21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CalendarFabio.WeekendDayStyle.BackColor = System.Drawing.</w:t>
      </w:r>
      <w:r>
        <w:rPr>
          <w:rFonts w:ascii="Consolas" w:hAnsi="Consolas" w:cs="Consolas"/>
          <w:color w:val="2B91AF"/>
          <w:sz w:val="19"/>
          <w:szCs w:val="19"/>
        </w:rPr>
        <w:t>ColorTranslator</w:t>
      </w:r>
      <w:r>
        <w:rPr>
          <w:rFonts w:ascii="Consolas" w:hAnsi="Consolas" w:cs="Consolas"/>
          <w:color w:val="000000"/>
          <w:sz w:val="19"/>
          <w:szCs w:val="19"/>
        </w:rPr>
        <w:t>.FromHtml(</w:t>
      </w:r>
      <w:r>
        <w:rPr>
          <w:rFonts w:ascii="Consolas" w:hAnsi="Consolas" w:cs="Consolas"/>
          <w:color w:val="A31515"/>
          <w:sz w:val="19"/>
          <w:szCs w:val="19"/>
        </w:rPr>
        <w:t>"#F2F0E1"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ind w:left="21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LabelDate.Text = </w:t>
      </w:r>
      <w:r>
        <w:rPr>
          <w:rFonts w:ascii="Consolas" w:hAnsi="Consolas" w:cs="Consolas"/>
          <w:color w:val="A31515"/>
          <w:sz w:val="19"/>
          <w:szCs w:val="19"/>
        </w:rPr>
        <w:t>"Monday the color changed:..."</w:t>
      </w:r>
      <w:r>
        <w:rPr>
          <w:rFonts w:ascii="Consolas" w:hAnsi="Consolas" w:cs="Consolas"/>
          <w:color w:val="000000"/>
          <w:sz w:val="19"/>
          <w:szCs w:val="19"/>
        </w:rPr>
        <w:t xml:space="preserve"> + CalendarFabio.SelectedDate.ToShortDateString();</w:t>
      </w:r>
    </w:p>
    <w:p w:rsidR="009E5DEB" w:rsidRPr="009E5DEB" w:rsidRDefault="009E5DEB" w:rsidP="009E5DEB"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E5DEB" w:rsidRDefault="009E5DEB" w:rsidP="009B4236">
      <w:r>
        <w:rPr>
          <w:noProof/>
        </w:rPr>
        <w:drawing>
          <wp:inline distT="0" distB="0" distL="0" distR="0" wp14:anchorId="4C542BBC" wp14:editId="43CE35DB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B7" w:rsidRDefault="004103B7" w:rsidP="009E5DEB">
      <w:pPr>
        <w:pStyle w:val="Heading2"/>
      </w:pPr>
    </w:p>
    <w:p w:rsidR="004103B7" w:rsidRDefault="004103B7">
      <w:pPr>
        <w:rPr>
          <w:rFonts w:asciiTheme="majorHAnsi" w:eastAsiaTheme="majorEastAsia" w:hAnsiTheme="majorHAnsi" w:cstheme="majorBidi"/>
          <w:caps/>
          <w:color w:val="007789" w:themeColor="accent1" w:themeShade="BF"/>
          <w:sz w:val="24"/>
        </w:rPr>
      </w:pPr>
      <w:r>
        <w:br w:type="page"/>
      </w:r>
    </w:p>
    <w:p w:rsidR="009E5DEB" w:rsidRDefault="009E5DEB" w:rsidP="009E5DEB">
      <w:pPr>
        <w:pStyle w:val="Heading2"/>
      </w:pPr>
      <w:bookmarkStart w:id="7" w:name="_Toc475221923"/>
      <w:r w:rsidRPr="009E5DEB">
        <w:lastRenderedPageBreak/>
        <w:t>AdRotator</w:t>
      </w:r>
      <w:bookmarkEnd w:id="7"/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?&gt;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Advertisements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\Images-fabio\CentennialCollege-banner.jpg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http://www.centennialcollege.ca/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\Images-fabio\Banner-Fabio.jpg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http://www.fabiociconi.wixsite.com/meusite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\Images-fabio\banner-teacher.png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http://smrdibaj.wixsite.com/smrezadibaj/teaching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Default="009E5DEB" w:rsidP="009E5DE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Advertisements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103B7" w:rsidRDefault="004103B7" w:rsidP="009E5DEB">
      <w:pPr>
        <w:rPr>
          <w:rFonts w:ascii="Consolas" w:hAnsi="Consolas" w:cs="Consolas"/>
          <w:color w:val="0000FF"/>
          <w:sz w:val="19"/>
          <w:szCs w:val="19"/>
        </w:rPr>
      </w:pPr>
    </w:p>
    <w:p w:rsidR="009E5DEB" w:rsidRDefault="009E5DEB" w:rsidP="004103B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noProof/>
        </w:rPr>
        <w:drawing>
          <wp:inline distT="0" distB="0" distL="0" distR="0" wp14:anchorId="62B98C7C" wp14:editId="1075CDAB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EB" w:rsidRDefault="009E5DEB" w:rsidP="009E5DEB">
      <w:r>
        <w:rPr>
          <w:noProof/>
        </w:rPr>
        <w:lastRenderedPageBreak/>
        <w:drawing>
          <wp:inline distT="0" distB="0" distL="0" distR="0" wp14:anchorId="023E9D65" wp14:editId="27373CD4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B7" w:rsidRDefault="004103B7">
      <w:r>
        <w:br w:type="page"/>
      </w:r>
    </w:p>
    <w:p w:rsidR="009E5DEB" w:rsidRDefault="009E5DEB" w:rsidP="009E5DEB">
      <w:pPr>
        <w:pStyle w:val="Heading2"/>
      </w:pPr>
      <w:bookmarkStart w:id="8" w:name="_Toc475221924"/>
      <w:r w:rsidRPr="009E5DEB">
        <w:lastRenderedPageBreak/>
        <w:t>SiteMapPath</w:t>
      </w:r>
      <w:bookmarkEnd w:id="8"/>
      <w:r w:rsidRPr="009E5DEB">
        <w:t xml:space="preserve">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?&gt;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siteMap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http://schemas.microsoft.com/AspNet/SiteMap-File-1.0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~/FabioCiconi-300930989.aspx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Home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Home Page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Results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Results of Clicks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~/QueenNose.aspx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Nose Queen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Queen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Contact.aspx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Contact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ContacUs Page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siteMap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Pr="00E12738" w:rsidRDefault="00E12738" w:rsidP="00E12738"/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</w:rPr>
        <w:t>&lt;!-- Site Map--&gt;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SiteMapDataSource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="SiteMapDataSource1"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="mySiteMapPath"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PathSeparator</w:t>
      </w:r>
      <w:r>
        <w:rPr>
          <w:rFonts w:ascii="Consolas" w:hAnsi="Consolas" w:cs="Consolas"/>
          <w:color w:val="0000FF"/>
          <w:sz w:val="19"/>
          <w:szCs w:val="19"/>
        </w:rPr>
        <w:t>=" 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SkipLinkText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="0.8em"&gt;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CurrentNodeStyle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="#333333"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="#284E98"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PathSeparatorStyle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="#507CD1"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RootNodeStyle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="#507CD1"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E5DEB" w:rsidRPr="009E5DEB" w:rsidRDefault="009E5DEB" w:rsidP="009E5DEB"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r>
        <w:rPr>
          <w:noProof/>
        </w:rPr>
        <w:drawing>
          <wp:inline distT="0" distB="0" distL="0" distR="0" wp14:anchorId="49F58D6A" wp14:editId="4695412D">
            <wp:extent cx="5486400" cy="2552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EB" w:rsidRPr="009E5DEB" w:rsidRDefault="009E5DEB" w:rsidP="009E5DEB">
      <w:r>
        <w:rPr>
          <w:noProof/>
        </w:rPr>
        <w:lastRenderedPageBreak/>
        <w:drawing>
          <wp:inline distT="0" distB="0" distL="0" distR="0" wp14:anchorId="0A8B8338" wp14:editId="2B1620B1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EB" w:rsidRDefault="009E5DEB" w:rsidP="009E5DEB">
      <w:pPr>
        <w:pStyle w:val="Heading2"/>
      </w:pPr>
      <w:bookmarkStart w:id="9" w:name="_Toc475221925"/>
      <w:r w:rsidRPr="009E5DEB">
        <w:t xml:space="preserve">Menu </w:t>
      </w:r>
      <w:r w:rsidR="002253C3">
        <w:t>\</w:t>
      </w:r>
      <w:r w:rsidR="002253C3" w:rsidRPr="002253C3">
        <w:t xml:space="preserve"> TreeView</w:t>
      </w:r>
      <w:bookmarkEnd w:id="9"/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Show Menu --&gt;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TreeView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="myMenu"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DataSourceID</w:t>
      </w:r>
      <w:r>
        <w:rPr>
          <w:rFonts w:ascii="Consolas" w:hAnsi="Consolas" w:cs="Consolas"/>
          <w:color w:val="0000FF"/>
          <w:sz w:val="19"/>
          <w:szCs w:val="19"/>
        </w:rPr>
        <w:t>="mySiteMapDataSource"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ImageSet</w:t>
      </w:r>
      <w:r>
        <w:rPr>
          <w:rFonts w:ascii="Consolas" w:hAnsi="Consolas" w:cs="Consolas"/>
          <w:color w:val="0000FF"/>
          <w:sz w:val="19"/>
          <w:szCs w:val="19"/>
        </w:rPr>
        <w:t>="Simple"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NodeIndent</w:t>
      </w:r>
      <w:r>
        <w:rPr>
          <w:rFonts w:ascii="Consolas" w:hAnsi="Consolas" w:cs="Consolas"/>
          <w:color w:val="0000FF"/>
          <w:sz w:val="19"/>
          <w:szCs w:val="19"/>
        </w:rPr>
        <w:t>="10"&gt;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HoverNodeStyle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Font-Underline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="#DD5555"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="8pt"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="Black"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HorizontalPadding</w:t>
      </w:r>
      <w:r>
        <w:rPr>
          <w:rFonts w:ascii="Consolas" w:hAnsi="Consolas" w:cs="Consolas"/>
          <w:color w:val="0000FF"/>
          <w:sz w:val="19"/>
          <w:szCs w:val="19"/>
        </w:rPr>
        <w:t>="0px"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NodeSpacing</w:t>
      </w:r>
      <w:r>
        <w:rPr>
          <w:rFonts w:ascii="Consolas" w:hAnsi="Consolas" w:cs="Consolas"/>
          <w:color w:val="0000FF"/>
          <w:sz w:val="19"/>
          <w:szCs w:val="19"/>
        </w:rPr>
        <w:t>="0px"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VerticalPadding</w:t>
      </w:r>
      <w:r>
        <w:rPr>
          <w:rFonts w:ascii="Consolas" w:hAnsi="Consolas" w:cs="Consolas"/>
          <w:color w:val="0000FF"/>
          <w:sz w:val="19"/>
          <w:szCs w:val="19"/>
        </w:rPr>
        <w:t>="0px"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9E5DE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ParentNodeStyle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103B7" w:rsidRDefault="009E5DEB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SelectedNodeStyle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Font-Underline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="#DD5555"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HorizontalPadding</w:t>
      </w:r>
      <w:r>
        <w:rPr>
          <w:rFonts w:ascii="Consolas" w:hAnsi="Consolas" w:cs="Consolas"/>
          <w:color w:val="0000FF"/>
          <w:sz w:val="19"/>
          <w:szCs w:val="19"/>
        </w:rPr>
        <w:t>="0px"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VerticalPadding</w:t>
      </w:r>
      <w:r>
        <w:rPr>
          <w:rFonts w:ascii="Consolas" w:hAnsi="Consolas" w:cs="Consolas"/>
          <w:color w:val="0000FF"/>
          <w:sz w:val="19"/>
          <w:szCs w:val="19"/>
        </w:rPr>
        <w:t>="0px"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E5DEB" w:rsidRDefault="009E5DEB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TreeView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lastRenderedPageBreak/>
        <w:drawing>
          <wp:inline distT="0" distB="0" distL="0" distR="0" wp14:anchorId="76D94B64" wp14:editId="08BD52F1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B7" w:rsidRDefault="004103B7">
      <w:r>
        <w:br w:type="page"/>
      </w:r>
    </w:p>
    <w:p w:rsidR="004103B7" w:rsidRPr="009E5DEB" w:rsidRDefault="004103B7" w:rsidP="004103B7">
      <w:pPr>
        <w:autoSpaceDE w:val="0"/>
        <w:autoSpaceDN w:val="0"/>
        <w:adjustRightInd w:val="0"/>
        <w:spacing w:before="0" w:after="0" w:line="240" w:lineRule="auto"/>
      </w:pPr>
    </w:p>
    <w:p w:rsidR="009E5DEB" w:rsidRDefault="009E5DEB" w:rsidP="009E5DEB">
      <w:pPr>
        <w:pStyle w:val="Heading2"/>
      </w:pPr>
      <w:bookmarkStart w:id="10" w:name="_Toc475221926"/>
      <w:r w:rsidRPr="009E5DEB">
        <w:t>MultiView</w:t>
      </w:r>
      <w:bookmarkEnd w:id="10"/>
      <w:r w:rsidRPr="009E5DEB">
        <w:t xml:space="preserve"> 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Multiview Images - Change when the user clik on the next button--&gt;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MultiView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="MultiView1"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="View1"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="Image_view1"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="250px"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="~/Images-fabio/image_view1.jpg"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="View2"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="Image2"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="250px"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="~/Images-fabio/image_view2.jpg"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View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MultiView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//CONTROL MULTIVIEW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NextImage(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(MultiView1.ActiveViewIndex &lt; 1)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MultiView1.ActiveViewIndex += 1;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MultiView1.ActiveViewIndex = 0;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drawing>
          <wp:inline distT="0" distB="0" distL="0" distR="0" wp14:anchorId="76F80476" wp14:editId="30B00BAA">
            <wp:extent cx="5486400" cy="2324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B7" w:rsidRDefault="004103B7" w:rsidP="004103B7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lastRenderedPageBreak/>
        <w:drawing>
          <wp:inline distT="0" distB="0" distL="0" distR="0" wp14:anchorId="3BA8BF98" wp14:editId="4F04A365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6" w:rsidRDefault="009B4236">
      <w:r>
        <w:br w:type="page"/>
      </w:r>
    </w:p>
    <w:p w:rsidR="009E5DEB" w:rsidRDefault="009E5DEB" w:rsidP="009E5DEB">
      <w:pPr>
        <w:pStyle w:val="Heading2"/>
      </w:pPr>
      <w:bookmarkStart w:id="11" w:name="_Toc475221927"/>
      <w:r w:rsidRPr="009E5DEB">
        <w:lastRenderedPageBreak/>
        <w:t>Wizard</w:t>
      </w:r>
      <w:bookmarkEnd w:id="11"/>
      <w:r w:rsidRPr="009E5DEB">
        <w:t xml:space="preserve"> 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//Show the result of wizard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Wizard1_FinishButtonClick(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WizardNavigationEventArgs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LabelResult.Visible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LabelResult.Text = </w:t>
      </w:r>
      <w:r>
        <w:rPr>
          <w:rFonts w:ascii="Consolas" w:hAnsi="Consolas" w:cs="Consolas"/>
          <w:color w:val="A31515"/>
          <w:sz w:val="19"/>
          <w:szCs w:val="19"/>
        </w:rPr>
        <w:t>"Your Name is : "</w:t>
      </w:r>
      <w:r>
        <w:rPr>
          <w:rFonts w:ascii="Consolas" w:hAnsi="Consolas" w:cs="Consolas"/>
          <w:color w:val="000000"/>
          <w:sz w:val="19"/>
          <w:szCs w:val="19"/>
        </w:rPr>
        <w:t xml:space="preserve"> + TextName.Text +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ind w:left="237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"&lt;br/&gt; Your favorite color is 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>RadioButtonList1.SelectedItem.Text.ToString();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9B4236" w:rsidRDefault="009B4236" w:rsidP="009B423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4236" w:rsidRDefault="009B4236" w:rsidP="009B423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Form Wizard to put name and choose the color--&gt;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="Wizard1"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BackColor</w:t>
      </w:r>
      <w:r>
        <w:rPr>
          <w:rFonts w:ascii="Consolas" w:hAnsi="Consolas" w:cs="Consolas"/>
          <w:color w:val="0000FF"/>
          <w:sz w:val="19"/>
          <w:szCs w:val="19"/>
        </w:rPr>
        <w:t>="#EFF3FB"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BorderColor</w:t>
      </w:r>
      <w:r>
        <w:rPr>
          <w:rFonts w:ascii="Consolas" w:hAnsi="Consolas" w:cs="Consolas"/>
          <w:color w:val="0000FF"/>
          <w:sz w:val="19"/>
          <w:szCs w:val="19"/>
        </w:rPr>
        <w:t>="#B5C7DE"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BorderWidth</w:t>
      </w:r>
      <w:r>
        <w:rPr>
          <w:rFonts w:ascii="Consolas" w:hAnsi="Consolas" w:cs="Consolas"/>
          <w:color w:val="0000FF"/>
          <w:sz w:val="19"/>
          <w:szCs w:val="19"/>
        </w:rPr>
        <w:t>="1px"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="0.8em"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="300px"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ActiveStepIndex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OnFinishButtonClick</w:t>
      </w:r>
      <w:r>
        <w:rPr>
          <w:rFonts w:ascii="Consolas" w:hAnsi="Consolas" w:cs="Consolas"/>
          <w:color w:val="0000FF"/>
          <w:sz w:val="19"/>
          <w:szCs w:val="19"/>
        </w:rPr>
        <w:t>="Wizard1_FinishButtonClick"&gt;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HeaderStyle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BackColor</w:t>
      </w:r>
      <w:r>
        <w:rPr>
          <w:rFonts w:ascii="Consolas" w:hAnsi="Consolas" w:cs="Consolas"/>
          <w:color w:val="0000FF"/>
          <w:sz w:val="19"/>
          <w:szCs w:val="19"/>
        </w:rPr>
        <w:t>="#284E98"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BorderColor</w:t>
      </w:r>
      <w:r>
        <w:rPr>
          <w:rFonts w:ascii="Consolas" w:hAnsi="Consolas" w:cs="Consolas"/>
          <w:color w:val="0000FF"/>
          <w:sz w:val="19"/>
          <w:szCs w:val="19"/>
        </w:rPr>
        <w:t>="#EFF3FB"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BorderStyle</w:t>
      </w:r>
      <w:r>
        <w:rPr>
          <w:rFonts w:ascii="Consolas" w:hAnsi="Consolas" w:cs="Consolas"/>
          <w:color w:val="0000FF"/>
          <w:sz w:val="19"/>
          <w:szCs w:val="19"/>
        </w:rPr>
        <w:t>="Solid"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BorderWidth</w:t>
      </w:r>
      <w:r>
        <w:rPr>
          <w:rFonts w:ascii="Consolas" w:hAnsi="Consolas" w:cs="Consolas"/>
          <w:color w:val="0000FF"/>
          <w:sz w:val="19"/>
          <w:szCs w:val="19"/>
        </w:rPr>
        <w:t>="2px"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="0.9em"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="White"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HorizontalAlign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NavigationButtonStyle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BackColor</w:t>
      </w:r>
      <w:r>
        <w:rPr>
          <w:rFonts w:ascii="Consolas" w:hAnsi="Consolas" w:cs="Consolas"/>
          <w:color w:val="0000FF"/>
          <w:sz w:val="19"/>
          <w:szCs w:val="19"/>
        </w:rPr>
        <w:t>="White"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BorderColor</w:t>
      </w:r>
      <w:r>
        <w:rPr>
          <w:rFonts w:ascii="Consolas" w:hAnsi="Consolas" w:cs="Consolas"/>
          <w:color w:val="0000FF"/>
          <w:sz w:val="19"/>
          <w:szCs w:val="19"/>
        </w:rPr>
        <w:t>="#507CD1"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BorderStyle</w:t>
      </w:r>
      <w:r>
        <w:rPr>
          <w:rFonts w:ascii="Consolas" w:hAnsi="Consolas" w:cs="Consolas"/>
          <w:color w:val="0000FF"/>
          <w:sz w:val="19"/>
          <w:szCs w:val="19"/>
        </w:rPr>
        <w:t>="Solid"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BorderWidth</w:t>
      </w:r>
      <w:r>
        <w:rPr>
          <w:rFonts w:ascii="Consolas" w:hAnsi="Consolas" w:cs="Consolas"/>
          <w:color w:val="0000FF"/>
          <w:sz w:val="19"/>
          <w:szCs w:val="19"/>
        </w:rPr>
        <w:t>="1px"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="0.8em"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="#284E98"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SideBarButtonStyle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BackColor</w:t>
      </w:r>
      <w:r>
        <w:rPr>
          <w:rFonts w:ascii="Consolas" w:hAnsi="Consolas" w:cs="Consolas"/>
          <w:color w:val="0000FF"/>
          <w:sz w:val="19"/>
          <w:szCs w:val="19"/>
        </w:rPr>
        <w:t>="#507CD1"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="White"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SideBarStyle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BackColor</w:t>
      </w:r>
      <w:r>
        <w:rPr>
          <w:rFonts w:ascii="Consolas" w:hAnsi="Consolas" w:cs="Consolas"/>
          <w:color w:val="0000FF"/>
          <w:sz w:val="19"/>
          <w:szCs w:val="19"/>
        </w:rPr>
        <w:t>="#507CD1"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="0.9em"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VerticalAlign</w:t>
      </w:r>
      <w:r>
        <w:rPr>
          <w:rFonts w:ascii="Consolas" w:hAnsi="Consolas" w:cs="Consolas"/>
          <w:color w:val="0000FF"/>
          <w:sz w:val="19"/>
          <w:szCs w:val="19"/>
        </w:rPr>
        <w:t>="Top"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StepStyle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="0.8em"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ForeColor</w:t>
      </w:r>
      <w:r>
        <w:rPr>
          <w:rFonts w:ascii="Consolas" w:hAnsi="Consolas" w:cs="Consolas"/>
          <w:color w:val="0000FF"/>
          <w:sz w:val="19"/>
          <w:szCs w:val="19"/>
        </w:rPr>
        <w:t>="#333333"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WizardSteps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WizardStep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="WizardStep1"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="Personal Information"&gt;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="LabelName"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="Your Name:"&gt;&lt;/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="TextName"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WizardStep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WizardStep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="WizardStep2"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="Favorite Color?"&gt;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="LabelColor"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="Your Favorite Color:"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AssociatedControlID</w:t>
      </w:r>
      <w:r>
        <w:rPr>
          <w:rFonts w:ascii="Consolas" w:hAnsi="Consolas" w:cs="Consolas"/>
          <w:color w:val="0000FF"/>
          <w:sz w:val="19"/>
          <w:szCs w:val="19"/>
        </w:rPr>
        <w:t>="RadioButtonList1"&gt;&lt;/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RadioButtonList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="RadioButtonList1"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ListItem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Green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ListItem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ListItem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Blue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ListItem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RadioButtonList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WizardStep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WizardSteps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Wizard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</w:pP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lastRenderedPageBreak/>
        <w:drawing>
          <wp:inline distT="0" distB="0" distL="0" distR="0" wp14:anchorId="51EA5A49" wp14:editId="19B4E37C">
            <wp:extent cx="5878195" cy="3305175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drawing>
          <wp:inline distT="0" distB="0" distL="0" distR="0" wp14:anchorId="4D36DD20" wp14:editId="38DA29B7">
            <wp:extent cx="5878195" cy="3305175"/>
            <wp:effectExtent l="0" t="0" r="825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lastRenderedPageBreak/>
        <w:drawing>
          <wp:inline distT="0" distB="0" distL="0" distR="0" wp14:anchorId="6E1564F0" wp14:editId="54E8B304">
            <wp:extent cx="5878195" cy="3305175"/>
            <wp:effectExtent l="0" t="0" r="825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C1" w:rsidRDefault="00111CC1">
      <w:r>
        <w:br w:type="page"/>
      </w:r>
    </w:p>
    <w:p w:rsidR="009E5DEB" w:rsidRDefault="009E5DEB" w:rsidP="009E5DEB">
      <w:pPr>
        <w:pStyle w:val="Heading2"/>
      </w:pPr>
      <w:bookmarkStart w:id="12" w:name="_Toc475221928"/>
      <w:r w:rsidRPr="009E5DEB">
        <w:lastRenderedPageBreak/>
        <w:t>FileUpload</w:t>
      </w:r>
      <w:bookmarkEnd w:id="12"/>
      <w:r w:rsidRPr="009E5DEB">
        <w:t xml:space="preserve"> 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//files upload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UploadButton_Click(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folderPath = Server.MapPath(</w:t>
      </w:r>
      <w:r>
        <w:rPr>
          <w:rFonts w:ascii="Consolas" w:hAnsi="Consolas" w:cs="Consolas"/>
          <w:color w:val="A31515"/>
          <w:sz w:val="19"/>
          <w:szCs w:val="19"/>
        </w:rPr>
        <w:t>"~/Files/"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(FileUploadFabio.HasFile)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{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FileUploadFabio.SaveAs(folderPath + </w:t>
      </w:r>
      <w:r>
        <w:rPr>
          <w:rFonts w:ascii="Consolas" w:hAnsi="Consolas" w:cs="Consolas"/>
          <w:color w:val="2B91AF"/>
          <w:sz w:val="19"/>
          <w:szCs w:val="19"/>
        </w:rPr>
        <w:t>Path</w:t>
      </w:r>
      <w:r>
        <w:rPr>
          <w:rFonts w:ascii="Consolas" w:hAnsi="Consolas" w:cs="Consolas"/>
          <w:color w:val="000000"/>
          <w:sz w:val="19"/>
          <w:szCs w:val="19"/>
        </w:rPr>
        <w:t>.GetFileName(FileUploadFabio.FileName));</w:t>
      </w:r>
    </w:p>
    <w:p w:rsidR="00A71566" w:rsidRDefault="00E12738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="00A71566">
        <w:rPr>
          <w:rFonts w:ascii="Consolas" w:hAnsi="Consolas" w:cs="Consolas"/>
          <w:color w:val="000000"/>
          <w:sz w:val="19"/>
          <w:szCs w:val="19"/>
        </w:rPr>
        <w:t xml:space="preserve">StatusLabel.Text = </w:t>
      </w:r>
      <w:r w:rsidR="00A71566">
        <w:rPr>
          <w:rFonts w:ascii="Consolas" w:hAnsi="Consolas" w:cs="Consolas"/>
          <w:color w:val="A31515"/>
          <w:sz w:val="19"/>
          <w:szCs w:val="19"/>
        </w:rPr>
        <w:t>"Upload status: File uploaded!"</w:t>
      </w:r>
      <w:r w:rsidR="00A71566">
        <w:rPr>
          <w:rFonts w:ascii="Consolas" w:hAnsi="Consolas" w:cs="Consolas"/>
          <w:color w:val="000000"/>
          <w:sz w:val="19"/>
          <w:szCs w:val="19"/>
        </w:rPr>
        <w:t>;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StatusLabel.Text = </w:t>
      </w:r>
      <w:r>
        <w:rPr>
          <w:rFonts w:ascii="Consolas" w:hAnsi="Consolas" w:cs="Consolas"/>
          <w:color w:val="A31515"/>
          <w:sz w:val="19"/>
          <w:szCs w:val="19"/>
        </w:rPr>
        <w:t>"Upload status: The file could not be uploaded. The following error occured: "</w:t>
      </w:r>
      <w:r>
        <w:rPr>
          <w:rFonts w:ascii="Consolas" w:hAnsi="Consolas" w:cs="Consolas"/>
          <w:color w:val="000000"/>
          <w:sz w:val="19"/>
          <w:szCs w:val="19"/>
        </w:rPr>
        <w:t xml:space="preserve"> + ex.Message;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71566" w:rsidRDefault="00A71566" w:rsidP="00A7156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A71566" w:rsidRDefault="00A71566" w:rsidP="00A7156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A71566" w:rsidRDefault="00A71566" w:rsidP="00A71566">
      <w:r>
        <w:rPr>
          <w:noProof/>
        </w:rPr>
        <w:drawing>
          <wp:inline distT="0" distB="0" distL="0" distR="0" wp14:anchorId="53D76222" wp14:editId="066A6090">
            <wp:extent cx="5878195" cy="3305175"/>
            <wp:effectExtent l="0" t="0" r="825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66" w:rsidRPr="00A71566" w:rsidRDefault="00A71566" w:rsidP="00A71566">
      <w:r>
        <w:rPr>
          <w:noProof/>
        </w:rPr>
        <w:lastRenderedPageBreak/>
        <w:drawing>
          <wp:inline distT="0" distB="0" distL="0" distR="0" wp14:anchorId="24E3A85F" wp14:editId="141146F9">
            <wp:extent cx="5878195" cy="3305175"/>
            <wp:effectExtent l="0" t="0" r="825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EB" w:rsidRPr="009E5DEB" w:rsidRDefault="009E5DEB" w:rsidP="009E5DEB"/>
    <w:p w:rsidR="00C6554A" w:rsidRDefault="00C6554A" w:rsidP="009E5DEB"/>
    <w:p w:rsidR="00111CC1" w:rsidRDefault="00111CC1">
      <w:r>
        <w:br w:type="page"/>
      </w:r>
    </w:p>
    <w:p w:rsidR="00C6554A" w:rsidRDefault="00111CC1" w:rsidP="00C6554A">
      <w:pPr>
        <w:pStyle w:val="Heading2"/>
      </w:pPr>
      <w:bookmarkStart w:id="13" w:name="_Toc475221929"/>
      <w:r w:rsidRPr="00111CC1">
        <w:lastRenderedPageBreak/>
        <w:t>ImageMap</w:t>
      </w:r>
      <w:bookmarkEnd w:id="13"/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="PanelFabioDog"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&lt;!-- Dog's image --&gt;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ImageMap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="myImagMap"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="Images-fabio/cao.jpg"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HotSpotMode</w:t>
      </w:r>
      <w:r>
        <w:rPr>
          <w:rFonts w:ascii="Consolas" w:hAnsi="Consolas" w:cs="Consolas"/>
          <w:color w:val="0000FF"/>
          <w:sz w:val="19"/>
          <w:szCs w:val="19"/>
        </w:rPr>
        <w:t>="Navigate"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BorderStyle</w:t>
      </w:r>
      <w:r>
        <w:rPr>
          <w:rFonts w:ascii="Consolas" w:hAnsi="Consolas" w:cs="Consolas"/>
          <w:color w:val="0000FF"/>
          <w:sz w:val="19"/>
          <w:szCs w:val="19"/>
        </w:rPr>
        <w:t>="None"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ImageAlign</w:t>
      </w:r>
      <w:r>
        <w:rPr>
          <w:rFonts w:ascii="Consolas" w:hAnsi="Consolas" w:cs="Consolas"/>
          <w:color w:val="0000FF"/>
          <w:sz w:val="19"/>
          <w:szCs w:val="19"/>
        </w:rPr>
        <w:t>="AbsBottom"&gt;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CircleHotSpot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Radius</w:t>
      </w:r>
      <w:r>
        <w:rPr>
          <w:rFonts w:ascii="Consolas" w:hAnsi="Consolas" w:cs="Consolas"/>
          <w:color w:val="0000FF"/>
          <w:sz w:val="19"/>
          <w:szCs w:val="19"/>
        </w:rPr>
        <w:t>="8"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="231"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Y</w:t>
      </w:r>
      <w:r>
        <w:rPr>
          <w:rFonts w:ascii="Consolas" w:hAnsi="Consolas" w:cs="Consolas"/>
          <w:color w:val="0000FF"/>
          <w:sz w:val="19"/>
          <w:szCs w:val="19"/>
        </w:rPr>
        <w:t>="87"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="~/Fabio-Page2.aspx"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ImageMap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Pr="00111CC1" w:rsidRDefault="00111CC1" w:rsidP="00111CC1">
      <w:pPr>
        <w:autoSpaceDE w:val="0"/>
        <w:autoSpaceDN w:val="0"/>
        <w:adjustRightInd w:val="0"/>
        <w:spacing w:before="0" w:after="0" w:line="240" w:lineRule="auto"/>
      </w:pPr>
      <w:r>
        <w:rPr>
          <w:noProof/>
        </w:rPr>
        <w:drawing>
          <wp:inline distT="0" distB="0" distL="0" distR="0" wp14:anchorId="3CFE5DFB" wp14:editId="3157FF34">
            <wp:extent cx="5878195" cy="330517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C0" w:rsidRDefault="00211248" w:rsidP="00111CC1"/>
    <w:p w:rsidR="00111CC1" w:rsidRDefault="00111CC1">
      <w:r>
        <w:br w:type="page"/>
      </w:r>
    </w:p>
    <w:p w:rsidR="00111CC1" w:rsidRP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111CC1" w:rsidRDefault="00111CC1" w:rsidP="00111CC1">
      <w:pPr>
        <w:pStyle w:val="Heading2"/>
      </w:pPr>
      <w:bookmarkStart w:id="14" w:name="_Toc475221930"/>
      <w:r w:rsidRPr="00111CC1">
        <w:t>Place</w:t>
      </w:r>
      <w:r>
        <w:t xml:space="preserve"> </w:t>
      </w:r>
      <w:r w:rsidRPr="00111CC1">
        <w:t>Holder</w:t>
      </w:r>
      <w:bookmarkEnd w:id="14"/>
      <w:r w:rsidRPr="00111CC1">
        <w:t xml:space="preserve"> 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//show date using Placeholder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myLabel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myLabel.Text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color w:val="000000"/>
          <w:sz w:val="19"/>
          <w:szCs w:val="19"/>
        </w:rPr>
        <w:t>.ToString(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.Now +</w:t>
      </w:r>
      <w:r>
        <w:rPr>
          <w:rFonts w:ascii="Consolas" w:hAnsi="Consolas" w:cs="Consolas"/>
          <w:color w:val="A31515"/>
          <w:sz w:val="19"/>
          <w:szCs w:val="19"/>
        </w:rPr>
        <w:t>" ..PlaceHolder"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PlaceHolderFabio.Controls.Add(myLabel);</w:t>
      </w:r>
    </w:p>
    <w:p w:rsidR="00111CC1" w:rsidRDefault="00111CC1" w:rsidP="00111C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="auto-style34"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rowspan</w:t>
      </w:r>
      <w:r>
        <w:rPr>
          <w:rFonts w:ascii="Consolas" w:hAnsi="Consolas" w:cs="Consolas"/>
          <w:color w:val="0000FF"/>
          <w:sz w:val="19"/>
          <w:szCs w:val="19"/>
        </w:rPr>
        <w:t>="3"&gt;</w:t>
      </w:r>
      <w:r>
        <w:rPr>
          <w:rFonts w:ascii="Consolas" w:hAnsi="Consolas" w:cs="Consolas"/>
          <w:color w:val="FF0000"/>
          <w:sz w:val="19"/>
          <w:szCs w:val="19"/>
        </w:rPr>
        <w:t>&amp;nbsp;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PalceHolder that shows Date --&gt;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PlaceHolder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="PlaceHolderFabio"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Show Now Date --&gt;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="LabelDate"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Pr="00111CC1" w:rsidRDefault="00111CC1" w:rsidP="00111CC1"/>
    <w:p w:rsidR="00111CC1" w:rsidRDefault="00111CC1" w:rsidP="00111CC1">
      <w:r>
        <w:rPr>
          <w:noProof/>
        </w:rPr>
        <w:drawing>
          <wp:inline distT="0" distB="0" distL="0" distR="0" wp14:anchorId="187D5C7D" wp14:editId="6249F8E4">
            <wp:extent cx="5878195" cy="3305175"/>
            <wp:effectExtent l="0" t="0" r="825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C1" w:rsidRDefault="00111CC1">
      <w:r>
        <w:br w:type="page"/>
      </w:r>
    </w:p>
    <w:p w:rsidR="00111CC1" w:rsidRPr="00111CC1" w:rsidRDefault="00111CC1" w:rsidP="00111CC1">
      <w:pPr>
        <w:pStyle w:val="Heading2"/>
      </w:pPr>
    </w:p>
    <w:p w:rsidR="00111CC1" w:rsidRDefault="00111CC1" w:rsidP="00111CC1">
      <w:pPr>
        <w:pStyle w:val="Heading2"/>
        <w:rPr>
          <w:b/>
          <w:bCs/>
          <w:sz w:val="25"/>
          <w:szCs w:val="25"/>
        </w:rPr>
      </w:pPr>
      <w:bookmarkStart w:id="15" w:name="_Toc475221931"/>
      <w:r w:rsidRPr="00111CC1">
        <w:rPr>
          <w:b/>
          <w:bCs/>
          <w:sz w:val="25"/>
          <w:szCs w:val="25"/>
        </w:rPr>
        <w:t>Panel</w:t>
      </w:r>
      <w:bookmarkEnd w:id="15"/>
      <w:r w:rsidRPr="00111CC1">
        <w:rPr>
          <w:b/>
          <w:bCs/>
          <w:sz w:val="25"/>
          <w:szCs w:val="25"/>
        </w:rPr>
        <w:t xml:space="preserve"> 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="PanelFabioDog"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&lt;!-- Dog's image --&gt;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ImageMap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="myImagMap"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="Images-fabio/cao.jpg"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HotSpotMode</w:t>
      </w:r>
      <w:r>
        <w:rPr>
          <w:rFonts w:ascii="Consolas" w:hAnsi="Consolas" w:cs="Consolas"/>
          <w:color w:val="0000FF"/>
          <w:sz w:val="19"/>
          <w:szCs w:val="19"/>
        </w:rPr>
        <w:t>="Navigate"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BorderStyle</w:t>
      </w:r>
      <w:r>
        <w:rPr>
          <w:rFonts w:ascii="Consolas" w:hAnsi="Consolas" w:cs="Consolas"/>
          <w:color w:val="0000FF"/>
          <w:sz w:val="19"/>
          <w:szCs w:val="19"/>
        </w:rPr>
        <w:t>="None"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ImageAlign</w:t>
      </w:r>
      <w:r>
        <w:rPr>
          <w:rFonts w:ascii="Consolas" w:hAnsi="Consolas" w:cs="Consolas"/>
          <w:color w:val="0000FF"/>
          <w:sz w:val="19"/>
          <w:szCs w:val="19"/>
        </w:rPr>
        <w:t>="AbsBottom"&gt;</w:t>
      </w:r>
    </w:p>
    <w:p w:rsidR="00111CC1" w:rsidRDefault="00111CC1" w:rsidP="00111CC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CircleHotSpot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Radius</w:t>
      </w:r>
      <w:r>
        <w:rPr>
          <w:rFonts w:ascii="Consolas" w:hAnsi="Consolas" w:cs="Consolas"/>
          <w:color w:val="0000FF"/>
          <w:sz w:val="19"/>
          <w:szCs w:val="19"/>
        </w:rPr>
        <w:t>="8"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="231"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Y</w:t>
      </w:r>
      <w:r>
        <w:rPr>
          <w:rFonts w:ascii="Consolas" w:hAnsi="Consolas" w:cs="Consolas"/>
          <w:color w:val="0000FF"/>
          <w:sz w:val="19"/>
          <w:szCs w:val="19"/>
        </w:rPr>
        <w:t>="87"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="~/Fabio-Page2.aspx"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11CC1" w:rsidRPr="00111CC1" w:rsidRDefault="00111CC1" w:rsidP="002253C3">
      <w:pPr>
        <w:autoSpaceDE w:val="0"/>
        <w:autoSpaceDN w:val="0"/>
        <w:adjustRightInd w:val="0"/>
        <w:spacing w:before="0" w:after="0" w:line="240" w:lineRule="auto"/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ImageMap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11CC1" w:rsidRDefault="002253C3" w:rsidP="00111CC1">
      <w:r>
        <w:rPr>
          <w:noProof/>
        </w:rPr>
        <w:drawing>
          <wp:inline distT="0" distB="0" distL="0" distR="0" wp14:anchorId="2DD358A6" wp14:editId="0632B773">
            <wp:extent cx="5878195" cy="3019646"/>
            <wp:effectExtent l="0" t="0" r="825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9490" cy="30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C3" w:rsidRDefault="002253C3" w:rsidP="00111CC1">
      <w:r>
        <w:rPr>
          <w:noProof/>
        </w:rPr>
        <w:drawing>
          <wp:inline distT="0" distB="0" distL="0" distR="0" wp14:anchorId="25E59AFC" wp14:editId="03C66CDA">
            <wp:extent cx="5878195" cy="3305175"/>
            <wp:effectExtent l="0" t="0" r="825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38" w:rsidRDefault="002253C3" w:rsidP="00E12738">
      <w:pPr>
        <w:pStyle w:val="Heading2"/>
        <w:rPr>
          <w:b/>
          <w:bCs/>
          <w:sz w:val="25"/>
          <w:szCs w:val="25"/>
        </w:rPr>
      </w:pPr>
      <w:r>
        <w:br w:type="page"/>
      </w:r>
      <w:bookmarkStart w:id="16" w:name="_Toc475221932"/>
      <w:r w:rsidR="00E12738">
        <w:rPr>
          <w:b/>
          <w:bCs/>
          <w:sz w:val="25"/>
          <w:szCs w:val="25"/>
        </w:rPr>
        <w:lastRenderedPageBreak/>
        <w:t>HTML</w:t>
      </w:r>
      <w:r w:rsidR="00E12738" w:rsidRPr="00111CC1">
        <w:rPr>
          <w:b/>
          <w:bCs/>
          <w:sz w:val="25"/>
          <w:szCs w:val="25"/>
        </w:rPr>
        <w:t xml:space="preserve"> </w:t>
      </w:r>
      <w:r w:rsidR="00E12738">
        <w:rPr>
          <w:b/>
          <w:bCs/>
          <w:sz w:val="25"/>
          <w:szCs w:val="25"/>
        </w:rPr>
        <w:t>/ASP</w:t>
      </w:r>
      <w:bookmarkEnd w:id="16"/>
    </w:p>
    <w:p w:rsidR="00E12738" w:rsidRDefault="00E12738" w:rsidP="00E12738">
      <w:pPr>
        <w:spacing w:before="0" w:after="0"/>
      </w:pPr>
      <w:r>
        <w:t>&lt;%@ Page Language="C#" AutoEventWireup="true" CodeBehind="FabioCiconi-300930989.aspx.cs" Inherits="Projetct_2__Assignment02.FabioCiconi_300930989" %&gt;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>&lt;!DOCTYPE html&gt;</w:t>
      </w:r>
    </w:p>
    <w:p w:rsidR="00E12738" w:rsidRDefault="00E12738" w:rsidP="00E12738">
      <w:pPr>
        <w:spacing w:before="0" w:after="0"/>
      </w:pPr>
      <w:r>
        <w:t>&lt;script runat="server"&gt;</w:t>
      </w:r>
    </w:p>
    <w:p w:rsidR="00E12738" w:rsidRDefault="00E12738" w:rsidP="00E12738">
      <w:pPr>
        <w:spacing w:before="0" w:after="0"/>
      </w:pPr>
      <w:r>
        <w:t xml:space="preserve">    //-- Hide the panel when user click in the button</w:t>
      </w:r>
    </w:p>
    <w:p w:rsidR="00E12738" w:rsidRDefault="00E12738" w:rsidP="00E12738">
      <w:pPr>
        <w:spacing w:before="0" w:after="0"/>
      </w:pPr>
      <w:r>
        <w:t xml:space="preserve">    public void HidePanel(Object s, EventArgs e)</w:t>
      </w:r>
    </w:p>
    <w:p w:rsidR="00E12738" w:rsidRDefault="00E12738" w:rsidP="00E12738">
      <w:pPr>
        <w:spacing w:before="0" w:after="0"/>
      </w:pPr>
      <w:r>
        <w:t xml:space="preserve">    {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PanelFabioDog.Visible = false;</w:t>
      </w:r>
    </w:p>
    <w:p w:rsidR="00E12738" w:rsidRDefault="00E12738" w:rsidP="00E12738">
      <w:pPr>
        <w:spacing w:before="0" w:after="0"/>
      </w:pPr>
      <w:r>
        <w:t xml:space="preserve">        ButtonHideDog.Visible = false;</w:t>
      </w:r>
    </w:p>
    <w:p w:rsidR="00E12738" w:rsidRDefault="00E12738" w:rsidP="00E12738">
      <w:pPr>
        <w:spacing w:before="0" w:after="0"/>
      </w:pPr>
      <w:r>
        <w:t xml:space="preserve">        ButtonBackDog.Visible = true;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}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//-- Back with the panel when user click in the button</w:t>
      </w:r>
    </w:p>
    <w:p w:rsidR="00E12738" w:rsidRDefault="00E12738" w:rsidP="00E12738">
      <w:pPr>
        <w:spacing w:before="0" w:after="0"/>
      </w:pPr>
      <w:r>
        <w:t xml:space="preserve">    public void BackPanel(Object s, EventArgs e)</w:t>
      </w:r>
    </w:p>
    <w:p w:rsidR="00E12738" w:rsidRDefault="00E12738" w:rsidP="00E12738">
      <w:pPr>
        <w:spacing w:before="0" w:after="0"/>
      </w:pPr>
      <w:r>
        <w:t xml:space="preserve">    {</w:t>
      </w:r>
    </w:p>
    <w:p w:rsidR="00E12738" w:rsidRDefault="00E12738" w:rsidP="00E12738">
      <w:pPr>
        <w:spacing w:before="0" w:after="0"/>
      </w:pPr>
      <w:r>
        <w:t xml:space="preserve">        PanelFabioDog.Visible = true;</w:t>
      </w:r>
    </w:p>
    <w:p w:rsidR="00E12738" w:rsidRDefault="00E12738" w:rsidP="00E12738">
      <w:pPr>
        <w:spacing w:before="0" w:after="0"/>
      </w:pPr>
      <w:r>
        <w:t xml:space="preserve">        ButtonHideDog.Visible = true;</w:t>
      </w:r>
    </w:p>
    <w:p w:rsidR="00E12738" w:rsidRDefault="00E12738" w:rsidP="00E12738">
      <w:pPr>
        <w:spacing w:before="0" w:after="0"/>
      </w:pPr>
      <w:r>
        <w:t xml:space="preserve">        ButtonBackDog.Visible = false;</w:t>
      </w:r>
    </w:p>
    <w:p w:rsidR="00E12738" w:rsidRDefault="00E12738" w:rsidP="00E12738">
      <w:pPr>
        <w:spacing w:before="0" w:after="0"/>
      </w:pPr>
      <w:r>
        <w:t xml:space="preserve">    }</w:t>
      </w:r>
    </w:p>
    <w:p w:rsidR="00E12738" w:rsidRDefault="00E12738" w:rsidP="00E12738">
      <w:pPr>
        <w:spacing w:before="0" w:after="0"/>
      </w:pPr>
      <w:r>
        <w:t>&lt;/script&gt;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>&lt;html xmlns="http://www.w3.org/1999/xhtml"&gt;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>&lt;head runat="server"&gt;</w:t>
      </w:r>
    </w:p>
    <w:p w:rsidR="00E12738" w:rsidRDefault="00E12738" w:rsidP="00E12738">
      <w:pPr>
        <w:spacing w:before="0" w:after="0"/>
      </w:pPr>
      <w:r>
        <w:t xml:space="preserve">    &lt;title&gt;Fabio Alexandre Ciconi -300930989&lt;/title&gt;</w:t>
      </w:r>
    </w:p>
    <w:p w:rsidR="00E12738" w:rsidRDefault="00E12738" w:rsidP="00E12738">
      <w:pPr>
        <w:spacing w:before="0" w:after="0"/>
      </w:pPr>
      <w:r>
        <w:t xml:space="preserve">    &lt;!-- link with CSS file --&gt;</w:t>
      </w:r>
    </w:p>
    <w:p w:rsidR="00E12738" w:rsidRDefault="00E12738" w:rsidP="00E12738">
      <w:pPr>
        <w:spacing w:before="0" w:after="0"/>
      </w:pPr>
      <w:r>
        <w:t xml:space="preserve">    &lt;style type="text/css"&gt;&lt;/style&gt;</w:t>
      </w:r>
    </w:p>
    <w:p w:rsidR="00E12738" w:rsidRDefault="00E12738" w:rsidP="00E12738">
      <w:pPr>
        <w:spacing w:before="0" w:after="0"/>
      </w:pPr>
      <w:r>
        <w:t xml:space="preserve">    &lt;link href="StyleSheet-FabioCiconi-3009300989.css" rel="stylesheet" type="text/css" /&gt;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>&lt;/head&gt;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>&lt;body style="width: 1115px; height: 1435px;"&gt;</w:t>
      </w:r>
    </w:p>
    <w:p w:rsidR="00E12738" w:rsidRDefault="00E12738" w:rsidP="00E12738">
      <w:pPr>
        <w:spacing w:before="0" w:after="0"/>
      </w:pPr>
      <w:r>
        <w:t xml:space="preserve">    &lt;form id="form1" runat="server"&gt;</w:t>
      </w:r>
    </w:p>
    <w:p w:rsidR="00E12738" w:rsidRDefault="00E12738" w:rsidP="00E12738">
      <w:pPr>
        <w:spacing w:before="0" w:after="0"/>
      </w:pPr>
      <w:r>
        <w:t xml:space="preserve">        &lt;div class="auto-style27"&gt;</w:t>
      </w:r>
    </w:p>
    <w:p w:rsidR="00E12738" w:rsidRDefault="00E12738" w:rsidP="00E12738">
      <w:pPr>
        <w:spacing w:before="0" w:after="0"/>
      </w:pPr>
      <w:r>
        <w:t xml:space="preserve">            &lt;table class="auto-style26"&gt;</w:t>
      </w:r>
    </w:p>
    <w:p w:rsidR="00E12738" w:rsidRDefault="00E12738" w:rsidP="00E12738">
      <w:pPr>
        <w:spacing w:before="0" w:after="0"/>
      </w:pPr>
      <w:r>
        <w:t xml:space="preserve">                &lt;tr&gt;</w:t>
      </w:r>
    </w:p>
    <w:p w:rsidR="00E12738" w:rsidRDefault="00E12738" w:rsidP="00E12738">
      <w:pPr>
        <w:spacing w:before="0" w:after="0"/>
      </w:pPr>
      <w:r>
        <w:lastRenderedPageBreak/>
        <w:t xml:space="preserve">                    &lt;td class="auto-style28"&gt;&lt;/td&gt;</w:t>
      </w:r>
    </w:p>
    <w:p w:rsidR="00E12738" w:rsidRDefault="00E12738" w:rsidP="00E12738">
      <w:pPr>
        <w:spacing w:before="0" w:after="0"/>
      </w:pPr>
      <w:r>
        <w:t xml:space="preserve">                    &lt;td class="auto-style29"&gt;</w:t>
      </w:r>
    </w:p>
    <w:p w:rsidR="00E12738" w:rsidRDefault="00E12738" w:rsidP="00E12738">
      <w:pPr>
        <w:spacing w:before="0" w:after="0"/>
      </w:pPr>
      <w:r>
        <w:t xml:space="preserve">                        &lt;!-- Banner --&gt;</w:t>
      </w:r>
    </w:p>
    <w:p w:rsidR="00E12738" w:rsidRDefault="00E12738" w:rsidP="00E12738">
      <w:pPr>
        <w:spacing w:before="0" w:after="0"/>
      </w:pPr>
      <w:r>
        <w:t xml:space="preserve">                        &lt;asp:AdRotator ID="AdRotatorFabio" runat="server" DataSourceID="XmlDataSource1" /&gt;</w:t>
      </w:r>
    </w:p>
    <w:p w:rsidR="00E12738" w:rsidRDefault="00E12738" w:rsidP="00E12738">
      <w:pPr>
        <w:spacing w:before="0" w:after="0"/>
      </w:pPr>
      <w:r>
        <w:t xml:space="preserve">                        &lt;asp:XmlDataSource ID="XmlDataSource1" runat="server" DataFile="~/XMLBanner.xml"&gt;&lt;/asp:XmlDataSource&gt;</w:t>
      </w:r>
    </w:p>
    <w:p w:rsidR="00E12738" w:rsidRDefault="00E12738" w:rsidP="00E12738">
      <w:pPr>
        <w:spacing w:before="0" w:after="0"/>
      </w:pPr>
      <w:r>
        <w:t xml:space="preserve">                    &lt;/td&gt;</w:t>
      </w:r>
    </w:p>
    <w:p w:rsidR="00E12738" w:rsidRDefault="00E12738" w:rsidP="00E12738">
      <w:pPr>
        <w:spacing w:before="0" w:after="0"/>
      </w:pPr>
      <w:r>
        <w:t xml:space="preserve">                    &lt;td class="auto-style37"&gt;&amp;nbsp;&lt;/td&gt;</w:t>
      </w:r>
    </w:p>
    <w:p w:rsidR="00E12738" w:rsidRDefault="00E12738" w:rsidP="00E12738">
      <w:pPr>
        <w:spacing w:before="0" w:after="0"/>
      </w:pPr>
      <w:r>
        <w:t xml:space="preserve">                    &lt;td class="auto-style37"&gt;</w:t>
      </w:r>
    </w:p>
    <w:p w:rsidR="00E12738" w:rsidRDefault="00E12738" w:rsidP="00E12738">
      <w:pPr>
        <w:spacing w:before="0" w:after="0"/>
      </w:pPr>
      <w:r>
        <w:t xml:space="preserve">                        &lt;!-- Logo Centennial --&gt;</w:t>
      </w:r>
    </w:p>
    <w:p w:rsidR="00E12738" w:rsidRDefault="00E12738" w:rsidP="00E12738">
      <w:pPr>
        <w:spacing w:before="0" w:after="0"/>
      </w:pPr>
      <w:r>
        <w:t xml:space="preserve">                        &lt;asp:Image ID="Image1" runat="server" ImageUrl="~/Images-fabio/logo1.png" /&gt;</w:t>
      </w:r>
    </w:p>
    <w:p w:rsidR="00E12738" w:rsidRDefault="00E12738" w:rsidP="00E12738">
      <w:pPr>
        <w:spacing w:before="0" w:after="0"/>
      </w:pPr>
      <w:r>
        <w:t xml:space="preserve">                    &lt;/td&gt;</w:t>
      </w:r>
    </w:p>
    <w:p w:rsidR="00E12738" w:rsidRDefault="00E12738" w:rsidP="00E12738">
      <w:pPr>
        <w:spacing w:before="0" w:after="0"/>
      </w:pPr>
      <w:r>
        <w:t xml:space="preserve">                &lt;/tr&gt;</w:t>
      </w:r>
    </w:p>
    <w:p w:rsidR="00E12738" w:rsidRDefault="00E12738" w:rsidP="00E12738">
      <w:pPr>
        <w:spacing w:before="0" w:after="0"/>
      </w:pPr>
      <w:r>
        <w:t xml:space="preserve">            &lt;/table&gt;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&lt;/div&gt;</w:t>
      </w:r>
    </w:p>
    <w:p w:rsidR="00E12738" w:rsidRDefault="00E12738" w:rsidP="00E12738">
      <w:pPr>
        <w:spacing w:before="0" w:after="0"/>
      </w:pPr>
      <w:r>
        <w:t xml:space="preserve">        &lt;table class="auto-style48"&gt;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class="auto-style34" rowspan="3"&gt;&amp;nbsp;</w:t>
      </w:r>
    </w:p>
    <w:p w:rsidR="00E12738" w:rsidRDefault="00E12738" w:rsidP="00E12738">
      <w:pPr>
        <w:spacing w:before="0" w:after="0"/>
      </w:pPr>
      <w:r>
        <w:t xml:space="preserve">                    &lt;!-- PalceHolder that shows Date --&gt;</w:t>
      </w:r>
    </w:p>
    <w:p w:rsidR="00E12738" w:rsidRDefault="00E12738" w:rsidP="00E12738">
      <w:pPr>
        <w:spacing w:before="0" w:after="0"/>
      </w:pPr>
      <w:r>
        <w:t xml:space="preserve">                    &lt;asp:PlaceHolder ID="PlaceHolderFabio" runat="server"&gt;&lt;/asp:PlaceHolder&gt;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 class="auto-style39"&gt;&amp;nbsp;&lt;/td&gt;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class="auto-style46" rowspan="3"&gt;</w:t>
      </w:r>
    </w:p>
    <w:p w:rsidR="00E12738" w:rsidRDefault="00E12738" w:rsidP="00E12738">
      <w:pPr>
        <w:spacing w:before="0" w:after="0"/>
      </w:pPr>
      <w:r>
        <w:t xml:space="preserve">                    &lt;!-- Show Now Date --&gt;</w:t>
      </w:r>
    </w:p>
    <w:p w:rsidR="00E12738" w:rsidRDefault="00E12738" w:rsidP="00E12738">
      <w:pPr>
        <w:spacing w:before="0" w:after="0"/>
      </w:pPr>
      <w:r>
        <w:t xml:space="preserve">                    &lt;asp:Label ID="LabelDate" runat="server"&gt;&lt;/asp:Label&gt;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&lt;!-- Label to click on Dog's Nose --&gt;</w:t>
      </w:r>
    </w:p>
    <w:p w:rsidR="00E12738" w:rsidRDefault="00E12738" w:rsidP="00E12738">
      <w:pPr>
        <w:spacing w:before="0" w:after="0"/>
      </w:pPr>
      <w:r>
        <w:t xml:space="preserve">                &lt;td class="auto-style44"&gt;Click on the Dog&amp;#39;s Nose...&lt;/td&gt;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&lt;!-- Upload Command --&gt;</w:t>
      </w:r>
    </w:p>
    <w:p w:rsidR="00E12738" w:rsidRDefault="00E12738" w:rsidP="00E12738">
      <w:pPr>
        <w:spacing w:before="0" w:after="0"/>
      </w:pPr>
      <w:r>
        <w:lastRenderedPageBreak/>
        <w:t xml:space="preserve">                &lt;td class="auto-style43" rowspan="2"&gt;&amp;nbsp;&lt;asp:FileUpload ID="FileUploadFabio" runat="server" /&gt;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&lt;asp:Button runat="server" id="UploadButton" text="Upload" onclick="UploadButton_Click" /&gt;</w:t>
      </w:r>
    </w:p>
    <w:p w:rsidR="00E12738" w:rsidRDefault="00E12738" w:rsidP="00E12738">
      <w:pPr>
        <w:spacing w:before="0" w:after="0"/>
      </w:pPr>
      <w:r>
        <w:t xml:space="preserve">                    &lt;asp:Label runat="server" ID="StatusLabel" Text="Upload status: " /&gt;</w:t>
      </w:r>
    </w:p>
    <w:p w:rsidR="00E12738" w:rsidRDefault="00E12738" w:rsidP="00E12738">
      <w:pPr>
        <w:spacing w:before="0" w:after="0"/>
      </w:pPr>
      <w:r>
        <w:t xml:space="preserve">                    &amp;nbsp;</w:t>
      </w:r>
    </w:p>
    <w:p w:rsidR="00E12738" w:rsidRDefault="00E12738" w:rsidP="00E12738">
      <w:pPr>
        <w:spacing w:before="0" w:after="0"/>
      </w:pPr>
      <w:r>
        <w:t xml:space="preserve">                    &lt;!-- Show Menu --&gt;</w:t>
      </w:r>
    </w:p>
    <w:p w:rsidR="00E12738" w:rsidRDefault="00E12738" w:rsidP="00E12738">
      <w:pPr>
        <w:spacing w:before="0" w:after="0"/>
      </w:pPr>
      <w:r>
        <w:t xml:space="preserve">                    &lt;asp:TreeView ID="myMenu" runat="server" DataSourceID="mySiteMapDataSource" ImageSet="Simple" NodeIndent="10"&gt;</w:t>
      </w:r>
    </w:p>
    <w:p w:rsidR="00E12738" w:rsidRDefault="00E12738" w:rsidP="00E12738">
      <w:pPr>
        <w:spacing w:before="0" w:after="0"/>
      </w:pPr>
      <w:r>
        <w:t xml:space="preserve">                        &lt;HoverNodeStyle Font-Underline="True" ForeColor="#DD5555" /&gt;</w:t>
      </w:r>
    </w:p>
    <w:p w:rsidR="00E12738" w:rsidRDefault="00E12738" w:rsidP="00E12738">
      <w:pPr>
        <w:spacing w:before="0" w:after="0"/>
      </w:pPr>
      <w:r>
        <w:t xml:space="preserve">                        &lt;NodeStyle Font-Names="Verdana" Font-Size="8pt" ForeColor="Black" HorizontalPadding="0px" NodeSpacing="0px" VerticalPadding="0px" /&gt;</w:t>
      </w:r>
    </w:p>
    <w:p w:rsidR="00E12738" w:rsidRDefault="00E12738" w:rsidP="00E12738">
      <w:pPr>
        <w:spacing w:before="0" w:after="0"/>
      </w:pPr>
      <w:r>
        <w:t xml:space="preserve">                        &lt;ParentNodeStyle Font-Bold="False" /&gt;</w:t>
      </w:r>
    </w:p>
    <w:p w:rsidR="00E12738" w:rsidRDefault="00E12738" w:rsidP="00E12738">
      <w:pPr>
        <w:spacing w:before="0" w:after="0"/>
      </w:pPr>
      <w:r>
        <w:t xml:space="preserve">                        &lt;SelectedNodeStyle Font-Underline="True" ForeColor="#DD5555" HorizontalPadding="0px" VerticalPadding="0px" /&gt;</w:t>
      </w:r>
    </w:p>
    <w:p w:rsidR="00E12738" w:rsidRDefault="00E12738" w:rsidP="00E12738">
      <w:pPr>
        <w:spacing w:before="0" w:after="0"/>
      </w:pPr>
      <w:r>
        <w:t xml:space="preserve">                    &lt;/asp:TreeView&gt;</w:t>
      </w:r>
    </w:p>
    <w:p w:rsidR="00E12738" w:rsidRDefault="00E12738" w:rsidP="00E12738">
      <w:pPr>
        <w:spacing w:before="0" w:after="0"/>
      </w:pPr>
      <w:r>
        <w:t xml:space="preserve">                    &lt;!-- Map --&gt;</w:t>
      </w:r>
    </w:p>
    <w:p w:rsidR="00E12738" w:rsidRDefault="00E12738" w:rsidP="00E12738">
      <w:pPr>
        <w:spacing w:before="0" w:after="0"/>
      </w:pPr>
      <w:r>
        <w:t xml:space="preserve">                    &lt;asp:SiteMapDataSource ID="mySiteMapDataSource" runat="server" /&gt;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        &lt;td class="auto-style50"&gt;</w:t>
      </w:r>
    </w:p>
    <w:p w:rsidR="00E12738" w:rsidRDefault="00E12738" w:rsidP="00E12738">
      <w:pPr>
        <w:spacing w:before="0" w:after="0"/>
      </w:pPr>
      <w:r>
        <w:t xml:space="preserve">                    &lt;!-- Panel that that interact with dog's image --&gt;</w:t>
      </w:r>
    </w:p>
    <w:p w:rsidR="00E12738" w:rsidRDefault="00E12738" w:rsidP="00E12738">
      <w:pPr>
        <w:spacing w:before="0" w:after="0"/>
      </w:pPr>
      <w:r>
        <w:t xml:space="preserve">                    &lt;asp:Panel ID="PanelFabioDog" runat="server"&gt;</w:t>
      </w:r>
    </w:p>
    <w:p w:rsidR="00E12738" w:rsidRDefault="00E12738" w:rsidP="00E12738">
      <w:pPr>
        <w:spacing w:before="0" w:after="0"/>
      </w:pPr>
      <w:r>
        <w:t xml:space="preserve">                        &lt;!-- Dog's image --&gt;</w:t>
      </w:r>
    </w:p>
    <w:p w:rsidR="00E12738" w:rsidRDefault="00E12738" w:rsidP="00E12738">
      <w:pPr>
        <w:spacing w:before="0" w:after="0"/>
      </w:pPr>
      <w:r>
        <w:t xml:space="preserve">                        &lt;asp:ImageMap ID="myImagMap" ImageUrl="Images-fabio/cao.jpg" HotSpotMode="Navigate" runat="server" BorderStyle="None" ImageAlign="AbsBottom"&gt;</w:t>
      </w:r>
    </w:p>
    <w:p w:rsidR="00E12738" w:rsidRDefault="00E12738" w:rsidP="00E12738">
      <w:pPr>
        <w:spacing w:before="0" w:after="0"/>
      </w:pPr>
      <w:r>
        <w:t xml:space="preserve">                            &lt;asp:CircleHotSpot Radius="8" X="231" Y="87" NavigateUrl="~/Fabio-Page2.aspx" /&gt;</w:t>
      </w:r>
    </w:p>
    <w:p w:rsidR="00E12738" w:rsidRDefault="00E12738" w:rsidP="00E12738">
      <w:pPr>
        <w:spacing w:before="0" w:after="0"/>
      </w:pPr>
      <w:r>
        <w:t xml:space="preserve">                        &lt;/asp:ImageMap&gt;</w:t>
      </w:r>
    </w:p>
    <w:p w:rsidR="00E12738" w:rsidRDefault="00E12738" w:rsidP="00E12738">
      <w:pPr>
        <w:spacing w:before="0" w:after="0"/>
      </w:pPr>
      <w:r>
        <w:t xml:space="preserve">                    &lt;/asp:Panel&gt;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 class="auto-style51"&gt;&amp;nbsp;&lt;br /&gt;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&lt;!-- Calendar that change on Mondays--&gt;</w:t>
      </w:r>
    </w:p>
    <w:p w:rsidR="00E12738" w:rsidRDefault="00E12738" w:rsidP="00E12738">
      <w:pPr>
        <w:spacing w:before="0" w:after="0"/>
      </w:pPr>
      <w:r>
        <w:t xml:space="preserve">                    &lt;asp:Calendar ID="CalendarFabio" runat="server" OnSelectionChanged="CalendarFabio_SelectionChanged"&gt;&lt;/asp:Calendar&gt;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 class="auto-style52"&gt;&lt;/td&gt;</w:t>
      </w:r>
    </w:p>
    <w:p w:rsidR="00E12738" w:rsidRDefault="00E12738" w:rsidP="00E12738">
      <w:pPr>
        <w:spacing w:before="0" w:after="0"/>
      </w:pPr>
      <w:r>
        <w:lastRenderedPageBreak/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class="auto-style54"&gt;</w:t>
      </w:r>
    </w:p>
    <w:p w:rsidR="00E12738" w:rsidRDefault="00E12738" w:rsidP="00E12738">
      <w:pPr>
        <w:spacing w:before="0" w:after="0"/>
      </w:pPr>
      <w:r>
        <w:t xml:space="preserve">                    &lt;!-- Button to hide dog's image --&gt;</w:t>
      </w:r>
    </w:p>
    <w:p w:rsidR="00E12738" w:rsidRDefault="00E12738" w:rsidP="00E12738">
      <w:pPr>
        <w:spacing w:before="0" w:after="0"/>
      </w:pPr>
      <w:r>
        <w:t xml:space="preserve">                    &lt;asp:Button ID="ButtonHideDog" runat="server" BorderStyle="Groove" Font-Bold="True" Font-Overline="False"</w:t>
      </w:r>
    </w:p>
    <w:p w:rsidR="00E12738" w:rsidRDefault="00E12738" w:rsidP="00E12738">
      <w:pPr>
        <w:spacing w:before="0" w:after="0"/>
      </w:pPr>
      <w:r>
        <w:t xml:space="preserve">                        Font-Strikeout="False" Font-Underline="False" Text="Hide Dog" OnClick="HidePanel" /&gt;</w:t>
      </w:r>
    </w:p>
    <w:p w:rsidR="00E12738" w:rsidRDefault="00E12738" w:rsidP="00E12738">
      <w:pPr>
        <w:spacing w:before="0" w:after="0"/>
      </w:pPr>
      <w:r>
        <w:t xml:space="preserve">                    &lt;!-- Button to back dog's image --&gt;</w:t>
      </w:r>
    </w:p>
    <w:p w:rsidR="00E12738" w:rsidRDefault="00E12738" w:rsidP="00E12738">
      <w:pPr>
        <w:spacing w:before="0" w:after="0"/>
      </w:pPr>
      <w:r>
        <w:t xml:space="preserve">                    &lt;asp:Button ID="ButtonBackDog" runat="server" BorderStyle="Groove" Font-Bold="True" Font-Overline="False" Visible="false"</w:t>
      </w:r>
    </w:p>
    <w:p w:rsidR="00E12738" w:rsidRDefault="00E12738" w:rsidP="00E12738">
      <w:pPr>
        <w:spacing w:before="0" w:after="0"/>
      </w:pPr>
      <w:r>
        <w:t xml:space="preserve">                        Font-Strikeout="False" Font-Underline="False" Text="Back Dog" OnClick="BackPanel" /&gt;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 class="auto-style55"&gt;&lt;/td&gt;</w:t>
      </w:r>
    </w:p>
    <w:p w:rsidR="00E12738" w:rsidRDefault="00E12738" w:rsidP="00E12738">
      <w:pPr>
        <w:spacing w:before="0" w:after="0"/>
      </w:pPr>
      <w:r>
        <w:t xml:space="preserve">                &lt;td class="auto-style56"&gt;&lt;/td&gt;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class="auto-style43"&gt;</w:t>
      </w:r>
    </w:p>
    <w:p w:rsidR="00E12738" w:rsidRDefault="00E12738" w:rsidP="00E12738">
      <w:pPr>
        <w:spacing w:before="0" w:after="0"/>
      </w:pPr>
      <w:r>
        <w:t xml:space="preserve">                    &lt;!-- Button to change Image Next View --&gt;</w:t>
      </w:r>
    </w:p>
    <w:p w:rsidR="00E12738" w:rsidRDefault="00E12738" w:rsidP="00E12738">
      <w:pPr>
        <w:spacing w:before="0" w:after="0"/>
      </w:pPr>
      <w:r>
        <w:t xml:space="preserve">                    &lt;asp:Button ID="ButtonNext" runat="server" Text="Next Image" OnClick="NextImage" Font-Bold="true" ForeColor="Navy" Height="45" Width="150" /&gt;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 class="auto-style42"&gt;&lt;/td&gt;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</w:t>
      </w:r>
    </w:p>
    <w:p w:rsidR="00E12738" w:rsidRDefault="00E12738" w:rsidP="00E12738">
      <w:pPr>
        <w:spacing w:before="0" w:after="0"/>
      </w:pPr>
      <w:r>
        <w:t xml:space="preserve">                    &lt;!-- Form Wizard to put name and choose the color--&gt;</w:t>
      </w:r>
    </w:p>
    <w:p w:rsidR="00E12738" w:rsidRDefault="00E12738" w:rsidP="00E12738">
      <w:pPr>
        <w:spacing w:before="0" w:after="0"/>
      </w:pPr>
      <w:r>
        <w:t xml:space="preserve">                    &lt;asp:Wizard ID="Wizard1" runat="server" BackColor="#EFF3FB" BorderColor="#B5C7DE" BorderWidth="1px" Font-Names="Verdana" Font-Size="0.8em" Width="300px" ActiveStepIndex="0" OnFinishButtonClick="Wizard1_FinishButtonClick"&gt;</w:t>
      </w:r>
    </w:p>
    <w:p w:rsidR="00E12738" w:rsidRDefault="00E12738" w:rsidP="00E12738">
      <w:pPr>
        <w:spacing w:before="0" w:after="0"/>
      </w:pPr>
      <w:r>
        <w:t xml:space="preserve">                        &lt;HeaderStyle BackColor="#284E98" BorderColor="#EFF3FB" BorderStyle="Solid" BorderWidth="2px" Font-Bold="True" Font-Size="0.9em" ForeColor="White" HorizontalAlign="Center" /&gt;</w:t>
      </w:r>
    </w:p>
    <w:p w:rsidR="00E12738" w:rsidRDefault="00E12738" w:rsidP="00E12738">
      <w:pPr>
        <w:spacing w:before="0" w:after="0"/>
      </w:pPr>
      <w:r>
        <w:t xml:space="preserve">                        &lt;NavigationButtonStyle BackColor="White" BorderColor="#507CD1" BorderStyle="Solid" BorderWidth="1px" Font-Names="Verdana" Font-Size="0.8em" ForeColor="#284E98" /&gt;</w:t>
      </w:r>
    </w:p>
    <w:p w:rsidR="00E12738" w:rsidRDefault="00E12738" w:rsidP="00E12738">
      <w:pPr>
        <w:spacing w:before="0" w:after="0"/>
      </w:pPr>
      <w:r>
        <w:t xml:space="preserve">                        &lt;SideBarButtonStyle BackColor="#507CD1" Font-Names="Verdana" ForeColor="White" /&gt;</w:t>
      </w:r>
    </w:p>
    <w:p w:rsidR="00E12738" w:rsidRDefault="00E12738" w:rsidP="00E12738">
      <w:pPr>
        <w:spacing w:before="0" w:after="0"/>
      </w:pPr>
      <w:r>
        <w:t xml:space="preserve">                        &lt;SideBarStyle BackColor="#507CD1" Font-Size="0.9em" VerticalAlign="Top" /&gt;</w:t>
      </w:r>
    </w:p>
    <w:p w:rsidR="00E12738" w:rsidRDefault="00E12738" w:rsidP="00E12738">
      <w:pPr>
        <w:spacing w:before="0" w:after="0"/>
      </w:pPr>
      <w:r>
        <w:t xml:space="preserve">                        &lt;StepStyle Font-Size="0.8em" ForeColor="#333333" /&gt;</w:t>
      </w:r>
    </w:p>
    <w:p w:rsidR="00E12738" w:rsidRDefault="00E12738" w:rsidP="00E12738">
      <w:pPr>
        <w:spacing w:before="0" w:after="0"/>
      </w:pPr>
      <w:r>
        <w:t xml:space="preserve">                        &lt;WizardSteps&gt;</w:t>
      </w:r>
    </w:p>
    <w:p w:rsidR="00E12738" w:rsidRDefault="00E12738" w:rsidP="00E12738">
      <w:pPr>
        <w:spacing w:before="0" w:after="0"/>
      </w:pPr>
      <w:r>
        <w:t xml:space="preserve">                            &lt;asp:WizardStep ID="WizardStep1" runat="server" Title="Personal Information"&gt;</w:t>
      </w:r>
    </w:p>
    <w:p w:rsidR="00E12738" w:rsidRDefault="00E12738" w:rsidP="00E12738">
      <w:pPr>
        <w:spacing w:before="0" w:after="0"/>
      </w:pPr>
      <w:r>
        <w:lastRenderedPageBreak/>
        <w:t xml:space="preserve">                                &lt;asp:Label ID="LabelName" runat="server" Text="Your Name:"&gt;&lt;/asp:Label&gt;&lt;asp:TextBox ID="TextName" runat="server"&gt;&lt;/asp:TextBox&gt;</w:t>
      </w:r>
    </w:p>
    <w:p w:rsidR="00E12738" w:rsidRDefault="00E12738" w:rsidP="00E12738">
      <w:pPr>
        <w:spacing w:before="0" w:after="0"/>
      </w:pPr>
      <w:r>
        <w:t xml:space="preserve">                            &lt;/asp:WizardStep&gt;</w:t>
      </w:r>
    </w:p>
    <w:p w:rsidR="00E12738" w:rsidRDefault="00E12738" w:rsidP="00E12738">
      <w:pPr>
        <w:spacing w:before="0" w:after="0"/>
      </w:pPr>
      <w:r>
        <w:t xml:space="preserve">                            &lt;asp:WizardStep ID="WizardStep2" runat="server" Title="Favorite Color?"&gt;</w:t>
      </w:r>
    </w:p>
    <w:p w:rsidR="00E12738" w:rsidRDefault="00E12738" w:rsidP="00E12738">
      <w:pPr>
        <w:spacing w:before="0" w:after="0"/>
      </w:pPr>
      <w:r>
        <w:t xml:space="preserve">                                &lt;asp:Label ID="LabelColor" runat="server" Text="Your Favorite Color:" AssociatedControlID="RadioButtonList1"&gt;&lt;/asp:Label&gt;</w:t>
      </w:r>
    </w:p>
    <w:p w:rsidR="00E12738" w:rsidRDefault="00E12738" w:rsidP="00E12738">
      <w:pPr>
        <w:spacing w:before="0" w:after="0"/>
      </w:pPr>
      <w:r>
        <w:t xml:space="preserve">                                &lt;asp:RadioButtonList ID="RadioButtonList1" runat="server"&gt;</w:t>
      </w:r>
    </w:p>
    <w:p w:rsidR="00E12738" w:rsidRDefault="00E12738" w:rsidP="00E12738">
      <w:pPr>
        <w:spacing w:before="0" w:after="0"/>
      </w:pPr>
      <w:r>
        <w:t xml:space="preserve">                                    &lt;asp:ListItem&gt;Green&lt;/asp:ListItem&gt;</w:t>
      </w:r>
    </w:p>
    <w:p w:rsidR="00E12738" w:rsidRDefault="00E12738" w:rsidP="00E12738">
      <w:pPr>
        <w:spacing w:before="0" w:after="0"/>
      </w:pPr>
      <w:r>
        <w:t xml:space="preserve">                                    &lt;asp:ListItem&gt;Blue&lt;/asp:ListItem&gt;</w:t>
      </w:r>
    </w:p>
    <w:p w:rsidR="00E12738" w:rsidRDefault="00E12738" w:rsidP="00E12738">
      <w:pPr>
        <w:spacing w:before="0" w:after="0"/>
      </w:pPr>
      <w:r>
        <w:t xml:space="preserve">                                &lt;/asp:RadioButtonList&gt;</w:t>
      </w:r>
    </w:p>
    <w:p w:rsidR="00E12738" w:rsidRDefault="00E12738" w:rsidP="00E12738">
      <w:pPr>
        <w:spacing w:before="0" w:after="0"/>
      </w:pPr>
      <w:r>
        <w:t xml:space="preserve">                            &lt;/asp:WizardStep&gt;</w:t>
      </w:r>
    </w:p>
    <w:p w:rsidR="00E12738" w:rsidRDefault="00E12738" w:rsidP="00E12738">
      <w:pPr>
        <w:spacing w:before="0" w:after="0"/>
      </w:pPr>
      <w:r>
        <w:t xml:space="preserve">                        &lt;/WizardSteps&gt;</w:t>
      </w:r>
    </w:p>
    <w:p w:rsidR="00E12738" w:rsidRDefault="00E12738" w:rsidP="00E12738">
      <w:pPr>
        <w:spacing w:before="0" w:after="0"/>
      </w:pPr>
      <w:r>
        <w:t xml:space="preserve">                    &lt;/asp:Wizard&gt;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class="auto-style43" rowspan="2"&gt;&amp;nbsp;&lt;/td&gt;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&lt;!-- Show result of Wizard's form--&gt;</w:t>
      </w:r>
    </w:p>
    <w:p w:rsidR="00E12738" w:rsidRDefault="00E12738" w:rsidP="00E12738">
      <w:pPr>
        <w:spacing w:before="0" w:after="0"/>
      </w:pPr>
      <w:r>
        <w:t xml:space="preserve">                    &lt;asp:Label ID="LabelResult" runat="server"&gt;&lt;/asp:Label&gt;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    &lt;br /&gt;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class="auto-style43" rowspan="8"&gt;</w:t>
      </w:r>
    </w:p>
    <w:p w:rsidR="00E12738" w:rsidRDefault="00E12738" w:rsidP="00E12738">
      <w:pPr>
        <w:spacing w:before="0" w:after="0"/>
      </w:pPr>
      <w:r>
        <w:t xml:space="preserve">                    &lt;table&gt;</w:t>
      </w:r>
    </w:p>
    <w:p w:rsidR="00E12738" w:rsidRDefault="00E12738" w:rsidP="00E12738">
      <w:pPr>
        <w:spacing w:before="0" w:after="0"/>
      </w:pPr>
      <w:r>
        <w:t xml:space="preserve">                        &lt;!-- Multiview Images - Change when the user clik on the next button--&gt;</w:t>
      </w:r>
    </w:p>
    <w:p w:rsidR="00E12738" w:rsidRDefault="00E12738" w:rsidP="00E12738">
      <w:pPr>
        <w:spacing w:before="0" w:after="0"/>
      </w:pPr>
      <w:r>
        <w:t xml:space="preserve">                        &lt;asp:MultiView ID="MultiView1" runat="server"&gt;</w:t>
      </w:r>
    </w:p>
    <w:p w:rsidR="00E12738" w:rsidRDefault="00E12738" w:rsidP="00E12738">
      <w:pPr>
        <w:spacing w:before="0" w:after="0"/>
      </w:pPr>
      <w:r>
        <w:t xml:space="preserve">                            &lt;asp:View ID="View1" runat="server"&gt;</w:t>
      </w:r>
    </w:p>
    <w:p w:rsidR="00E12738" w:rsidRDefault="00E12738" w:rsidP="00E12738">
      <w:pPr>
        <w:spacing w:before="0" w:after="0"/>
      </w:pPr>
      <w:r>
        <w:t xml:space="preserve">                                &lt;asp:Image ID="Image_view1" runat="server" Height="250px" ImageUrl="~/Images-fabio/image_view1.jpg" /&gt;</w:t>
      </w:r>
    </w:p>
    <w:p w:rsidR="00E12738" w:rsidRDefault="00E12738" w:rsidP="00E12738">
      <w:pPr>
        <w:spacing w:before="0" w:after="0"/>
      </w:pPr>
      <w:r>
        <w:t xml:space="preserve">                            &lt;/asp:View&gt;</w:t>
      </w:r>
    </w:p>
    <w:p w:rsidR="00E12738" w:rsidRDefault="00E12738" w:rsidP="00E12738">
      <w:pPr>
        <w:spacing w:before="0" w:after="0"/>
      </w:pPr>
      <w:r>
        <w:lastRenderedPageBreak/>
        <w:t xml:space="preserve">                            &lt;asp:View ID="View2" runat="server"&gt;</w:t>
      </w:r>
    </w:p>
    <w:p w:rsidR="00E12738" w:rsidRDefault="00E12738" w:rsidP="00E12738">
      <w:pPr>
        <w:spacing w:before="0" w:after="0"/>
      </w:pPr>
      <w:r>
        <w:t xml:space="preserve">                                &lt;asp:Image ID="Image2" runat="server" Height="250px" ImageUrl="~/Images-fabio/image_view2.jpg" /&gt;</w:t>
      </w:r>
    </w:p>
    <w:p w:rsidR="00E12738" w:rsidRDefault="00E12738" w:rsidP="00E12738">
      <w:pPr>
        <w:spacing w:before="0" w:after="0"/>
      </w:pPr>
      <w:r>
        <w:t xml:space="preserve">                            &lt;/asp:View&gt;</w:t>
      </w:r>
    </w:p>
    <w:p w:rsidR="00E12738" w:rsidRDefault="00E12738" w:rsidP="00E12738">
      <w:pPr>
        <w:spacing w:before="0" w:after="0"/>
      </w:pPr>
      <w:r>
        <w:t xml:space="preserve">                        &lt;/asp:MultiView&gt;</w:t>
      </w:r>
    </w:p>
    <w:p w:rsidR="00E12738" w:rsidRDefault="00E12738" w:rsidP="00E12738">
      <w:pPr>
        <w:spacing w:before="0" w:after="0"/>
      </w:pPr>
      <w:r>
        <w:t xml:space="preserve">                    &lt;/table&gt;</w:t>
      </w:r>
    </w:p>
    <w:p w:rsidR="00E12738" w:rsidRDefault="00E12738" w:rsidP="00E12738">
      <w:pPr>
        <w:spacing w:before="0" w:after="0"/>
      </w:pPr>
      <w:r>
        <w:t xml:space="preserve">                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class="auto-style42"&gt;&amp;nbsp;&lt;/td&gt;</w:t>
      </w:r>
    </w:p>
    <w:p w:rsidR="00E12738" w:rsidRDefault="00E12738" w:rsidP="00E12738">
      <w:pPr>
        <w:spacing w:before="0" w:after="0"/>
      </w:pPr>
      <w:r>
        <w:t xml:space="preserve">                &lt;td class="auto-style47"&gt;&amp;nbsp;&lt;/td&gt;</w:t>
      </w:r>
    </w:p>
    <w:p w:rsidR="00E12738" w:rsidRDefault="00E12738" w:rsidP="00E12738">
      <w:pPr>
        <w:spacing w:before="0" w:after="0"/>
      </w:pPr>
      <w:r>
        <w:lastRenderedPageBreak/>
        <w:t xml:space="preserve">                &lt;td&gt;&amp;nbsp;&lt;/td&gt;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    &lt;tr&gt;</w:t>
      </w:r>
    </w:p>
    <w:p w:rsidR="00E12738" w:rsidRDefault="00E12738" w:rsidP="00E12738">
      <w:pPr>
        <w:spacing w:before="0" w:after="0"/>
      </w:pPr>
      <w:r>
        <w:t xml:space="preserve">                &lt;td class="auto-style57"&gt;&lt;/td&gt;</w:t>
      </w:r>
    </w:p>
    <w:p w:rsidR="00E12738" w:rsidRDefault="00E12738" w:rsidP="00E12738">
      <w:pPr>
        <w:spacing w:before="0" w:after="0"/>
      </w:pPr>
      <w:r>
        <w:t xml:space="preserve">                &lt;td class="auto-style58"&gt;&lt;/td&gt;</w:t>
      </w:r>
    </w:p>
    <w:p w:rsidR="00E12738" w:rsidRDefault="00E12738" w:rsidP="00E12738">
      <w:pPr>
        <w:spacing w:before="0" w:after="0"/>
      </w:pPr>
      <w:r>
        <w:t xml:space="preserve">                &lt;td class="auto-style59"&gt;&lt;/td&gt;</w:t>
      </w:r>
    </w:p>
    <w:p w:rsidR="00E12738" w:rsidRDefault="00E12738" w:rsidP="00E12738">
      <w:pPr>
        <w:spacing w:before="0" w:after="0"/>
      </w:pPr>
      <w:r>
        <w:t xml:space="preserve">                &lt;td class="auto-style60"&gt;&lt;/td&gt;</w:t>
      </w:r>
    </w:p>
    <w:p w:rsidR="00E12738" w:rsidRDefault="00E12738" w:rsidP="00E12738">
      <w:pPr>
        <w:spacing w:before="0" w:after="0"/>
      </w:pPr>
      <w:r>
        <w:t xml:space="preserve">            &lt;/tr&gt;</w:t>
      </w:r>
    </w:p>
    <w:p w:rsidR="00E12738" w:rsidRDefault="00E12738" w:rsidP="00E12738">
      <w:pPr>
        <w:spacing w:before="0" w:after="0"/>
      </w:pPr>
      <w:r>
        <w:t xml:space="preserve">        &lt;/table&gt;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    &lt;br /&gt;</w:t>
      </w:r>
    </w:p>
    <w:p w:rsidR="00E12738" w:rsidRDefault="00E12738" w:rsidP="00E12738">
      <w:pPr>
        <w:spacing w:before="0" w:after="0"/>
      </w:pPr>
      <w:r>
        <w:t xml:space="preserve">        &lt;!-- Site Map--&gt;</w:t>
      </w:r>
    </w:p>
    <w:p w:rsidR="00E12738" w:rsidRDefault="00E12738" w:rsidP="00E12738">
      <w:pPr>
        <w:spacing w:before="0" w:after="0"/>
      </w:pPr>
      <w:r>
        <w:t xml:space="preserve">        &lt;asp:SiteMapDataSource ID="SiteMapDataSource1" runat="server" /&gt;</w:t>
      </w:r>
    </w:p>
    <w:p w:rsidR="00E12738" w:rsidRDefault="00E12738" w:rsidP="00E12738">
      <w:pPr>
        <w:spacing w:before="0" w:after="0"/>
      </w:pPr>
      <w:r>
        <w:t xml:space="preserve">        &lt;asp:SiteMapPath ID="mySiteMapPath" runat="server"</w:t>
      </w:r>
    </w:p>
    <w:p w:rsidR="00E12738" w:rsidRDefault="00E12738" w:rsidP="00E12738">
      <w:pPr>
        <w:spacing w:before="0" w:after="0"/>
      </w:pPr>
      <w:r>
        <w:t xml:space="preserve">            PathSeparator=" : " SkipLinkText="" Font-Names="Verdana" Font-Size="0.8em"&gt;</w:t>
      </w:r>
    </w:p>
    <w:p w:rsidR="00E12738" w:rsidRDefault="00E12738" w:rsidP="00E12738">
      <w:pPr>
        <w:spacing w:before="0" w:after="0"/>
      </w:pPr>
      <w:r>
        <w:t xml:space="preserve">            &lt;CurrentNodeStyle ForeColor="#333333" /&gt;</w:t>
      </w:r>
    </w:p>
    <w:p w:rsidR="00E12738" w:rsidRDefault="00E12738" w:rsidP="00E12738">
      <w:pPr>
        <w:spacing w:before="0" w:after="0"/>
      </w:pPr>
      <w:r>
        <w:t xml:space="preserve">            &lt;NodeStyle Font-Bold="True" ForeColor="#284E98" /&gt;</w:t>
      </w:r>
    </w:p>
    <w:p w:rsidR="00E12738" w:rsidRDefault="00E12738" w:rsidP="00E12738">
      <w:pPr>
        <w:spacing w:before="0" w:after="0"/>
      </w:pPr>
      <w:r>
        <w:t xml:space="preserve">            &lt;PathSeparatorStyle Font-Bold="True" ForeColor="#507CD1" /&gt;</w:t>
      </w:r>
    </w:p>
    <w:p w:rsidR="00E12738" w:rsidRDefault="00E12738" w:rsidP="00E12738">
      <w:pPr>
        <w:spacing w:before="0" w:after="0"/>
      </w:pPr>
      <w:r>
        <w:t xml:space="preserve">            &lt;RootNodeStyle Font-Bold="True" ForeColor="#507CD1" /&gt;</w:t>
      </w:r>
    </w:p>
    <w:p w:rsidR="00E12738" w:rsidRDefault="00E12738" w:rsidP="00E12738">
      <w:pPr>
        <w:spacing w:before="0" w:after="0"/>
      </w:pPr>
      <w:r>
        <w:t xml:space="preserve">        &lt;/asp:SiteMapPath&gt;</w:t>
      </w:r>
    </w:p>
    <w:p w:rsidR="00E12738" w:rsidRDefault="00E12738" w:rsidP="00E12738">
      <w:pPr>
        <w:spacing w:before="0" w:after="0"/>
      </w:pPr>
      <w:r>
        <w:t xml:space="preserve">        &lt;br /&gt;</w:t>
      </w: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</w:p>
    <w:p w:rsidR="00E12738" w:rsidRDefault="00E12738" w:rsidP="00E12738">
      <w:pPr>
        <w:spacing w:before="0" w:after="0"/>
      </w:pPr>
      <w:r>
        <w:t xml:space="preserve">    &lt;/form&gt;</w:t>
      </w:r>
    </w:p>
    <w:p w:rsidR="00E12738" w:rsidRDefault="00E12738" w:rsidP="00E12738">
      <w:pPr>
        <w:spacing w:before="0" w:after="0"/>
      </w:pPr>
      <w:r>
        <w:t>&lt;/body&gt;</w:t>
      </w:r>
    </w:p>
    <w:p w:rsidR="00E12738" w:rsidRDefault="00E12738" w:rsidP="00E12738">
      <w:pPr>
        <w:spacing w:before="0" w:after="0"/>
      </w:pPr>
    </w:p>
    <w:p w:rsidR="002253C3" w:rsidRDefault="00E12738" w:rsidP="00E12738">
      <w:pPr>
        <w:spacing w:before="0" w:after="0"/>
      </w:pPr>
      <w:r>
        <w:t>&lt;/html&gt;</w:t>
      </w:r>
    </w:p>
    <w:p w:rsidR="00E12738" w:rsidRDefault="00E12738">
      <w:r>
        <w:br w:type="page"/>
      </w:r>
    </w:p>
    <w:p w:rsidR="00E12738" w:rsidRDefault="00E12738" w:rsidP="00E12738">
      <w:pPr>
        <w:pStyle w:val="Heading2"/>
      </w:pPr>
      <w:bookmarkStart w:id="17" w:name="_Toc475221933"/>
      <w:r>
        <w:lastRenderedPageBreak/>
        <w:t>C#</w:t>
      </w:r>
      <w:bookmarkEnd w:id="17"/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Projetct_2__Assignment02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FabioCiconi_300930989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//show date using Placeholder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myLabel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myLabel.Text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color w:val="000000"/>
          <w:sz w:val="19"/>
          <w:szCs w:val="19"/>
        </w:rPr>
        <w:t>.ToString(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.Now +</w:t>
      </w:r>
      <w:r>
        <w:rPr>
          <w:rFonts w:ascii="Consolas" w:hAnsi="Consolas" w:cs="Consolas"/>
          <w:color w:val="A31515"/>
          <w:sz w:val="19"/>
          <w:szCs w:val="19"/>
        </w:rPr>
        <w:t>" ..PlaceHolder"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PlaceHolderFabio.Controls.Add(myLabel);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//When user choose Monday change the weekeend color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//Warning when the user try to choose a day before actual day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CalendarFabio_SelectionChanged(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LabelDate.Text = </w:t>
      </w:r>
      <w:r>
        <w:rPr>
          <w:rFonts w:ascii="Consolas" w:hAnsi="Consolas" w:cs="Consolas"/>
          <w:color w:val="A31515"/>
          <w:sz w:val="19"/>
          <w:szCs w:val="19"/>
        </w:rPr>
        <w:t>"You choose the date:..."</w:t>
      </w:r>
      <w:r>
        <w:rPr>
          <w:rFonts w:ascii="Consolas" w:hAnsi="Consolas" w:cs="Consolas"/>
          <w:color w:val="000000"/>
          <w:sz w:val="19"/>
          <w:szCs w:val="19"/>
        </w:rPr>
        <w:t xml:space="preserve"> + CalendarFabio.SelectedDate.ToShortDateString();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(CalendarFabio.SelectedDate.Date &lt;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.Today)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LabelDate.Text = </w:t>
      </w:r>
      <w:r>
        <w:rPr>
          <w:rFonts w:ascii="Consolas" w:hAnsi="Consolas" w:cs="Consolas"/>
          <w:color w:val="A31515"/>
          <w:sz w:val="19"/>
          <w:szCs w:val="19"/>
        </w:rPr>
        <w:t>"NO Man...Choose a day in the future:..."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(CalendarFabio.SelectedDate.DayOfWeek == </w:t>
      </w:r>
      <w:r>
        <w:rPr>
          <w:rFonts w:ascii="Consolas" w:hAnsi="Consolas" w:cs="Consolas"/>
          <w:color w:val="2B91AF"/>
          <w:sz w:val="19"/>
          <w:szCs w:val="19"/>
        </w:rPr>
        <w:t>DayOfWeek</w:t>
      </w:r>
      <w:r>
        <w:rPr>
          <w:rFonts w:ascii="Consolas" w:hAnsi="Consolas" w:cs="Consolas"/>
          <w:color w:val="000000"/>
          <w:sz w:val="19"/>
          <w:szCs w:val="19"/>
        </w:rPr>
        <w:t>.Monday)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CalendarFabio.WeekendDayStyle.BackColor = System.Drawing.</w:t>
      </w:r>
      <w:r>
        <w:rPr>
          <w:rFonts w:ascii="Consolas" w:hAnsi="Consolas" w:cs="Consolas"/>
          <w:color w:val="2B91AF"/>
          <w:sz w:val="19"/>
          <w:szCs w:val="19"/>
        </w:rPr>
        <w:t>ColorTranslator</w:t>
      </w:r>
      <w:r>
        <w:rPr>
          <w:rFonts w:ascii="Consolas" w:hAnsi="Consolas" w:cs="Consolas"/>
          <w:color w:val="000000"/>
          <w:sz w:val="19"/>
          <w:szCs w:val="19"/>
        </w:rPr>
        <w:t>.FromHtml(</w:t>
      </w:r>
      <w:r>
        <w:rPr>
          <w:rFonts w:ascii="Consolas" w:hAnsi="Consolas" w:cs="Consolas"/>
          <w:color w:val="A31515"/>
          <w:sz w:val="19"/>
          <w:szCs w:val="19"/>
        </w:rPr>
        <w:t>"#F2F0E1"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LabelDate.Text = </w:t>
      </w:r>
      <w:r>
        <w:rPr>
          <w:rFonts w:ascii="Consolas" w:hAnsi="Consolas" w:cs="Consolas"/>
          <w:color w:val="A31515"/>
          <w:sz w:val="19"/>
          <w:szCs w:val="19"/>
        </w:rPr>
        <w:t>"Monday the color changed:..."</w:t>
      </w:r>
      <w:r>
        <w:rPr>
          <w:rFonts w:ascii="Consolas" w:hAnsi="Consolas" w:cs="Consolas"/>
          <w:color w:val="000000"/>
          <w:sz w:val="19"/>
          <w:szCs w:val="19"/>
        </w:rPr>
        <w:t xml:space="preserve"> + CalendarFabio.SelectedDate.ToShortDateString();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//CONTROL MULTIVIEW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NextImage(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(MultiView1.ActiveViewIndex &lt; 1)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MultiView1.ActiveViewIndex += 1;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MultiView1.ActiveViewIndex = 0;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//Show the result of wizard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Wizard1_FinishButtonClick(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WizardNavigationEventArgs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LabelResult.Visible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LabelResult.Text = </w:t>
      </w:r>
      <w:r>
        <w:rPr>
          <w:rFonts w:ascii="Consolas" w:hAnsi="Consolas" w:cs="Consolas"/>
          <w:color w:val="A31515"/>
          <w:sz w:val="19"/>
          <w:szCs w:val="19"/>
        </w:rPr>
        <w:t>"Your Name is : "</w:t>
      </w:r>
      <w:r>
        <w:rPr>
          <w:rFonts w:ascii="Consolas" w:hAnsi="Consolas" w:cs="Consolas"/>
          <w:color w:val="000000"/>
          <w:sz w:val="19"/>
          <w:szCs w:val="19"/>
        </w:rPr>
        <w:t xml:space="preserve"> + TextName.Text +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"&lt;br/&gt; Your favorite color is : "</w:t>
      </w:r>
      <w:r>
        <w:rPr>
          <w:rFonts w:ascii="Consolas" w:hAnsi="Consolas" w:cs="Consolas"/>
          <w:color w:val="000000"/>
          <w:sz w:val="19"/>
          <w:szCs w:val="19"/>
        </w:rPr>
        <w:t xml:space="preserve"> + RadioButtonList1.SelectedItem.Text.ToString();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Wizard1_PreviousButtonClick(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WizardNavigationEventArgs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LabelResult.Visible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ButtonHideDog_Click(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ADRotator_Transforming(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//files upload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UploadButton_Click(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folderPath = Server.MapPath(</w:t>
      </w:r>
      <w:r>
        <w:rPr>
          <w:rFonts w:ascii="Consolas" w:hAnsi="Consolas" w:cs="Consolas"/>
          <w:color w:val="A31515"/>
          <w:sz w:val="19"/>
          <w:szCs w:val="19"/>
        </w:rPr>
        <w:t>"~/Files/"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(FileUploadFabio.HasFile)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FileUploadFabio.SaveAs(folderPath + </w:t>
      </w:r>
      <w:r>
        <w:rPr>
          <w:rFonts w:ascii="Consolas" w:hAnsi="Consolas" w:cs="Consolas"/>
          <w:color w:val="2B91AF"/>
          <w:sz w:val="19"/>
          <w:szCs w:val="19"/>
        </w:rPr>
        <w:t>Path</w:t>
      </w:r>
      <w:r>
        <w:rPr>
          <w:rFonts w:ascii="Consolas" w:hAnsi="Consolas" w:cs="Consolas"/>
          <w:color w:val="000000"/>
          <w:sz w:val="19"/>
          <w:szCs w:val="19"/>
        </w:rPr>
        <w:t>.GetFileName(FileUploadFabio.FileName));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StatusLabel.Text = </w:t>
      </w:r>
      <w:r>
        <w:rPr>
          <w:rFonts w:ascii="Consolas" w:hAnsi="Consolas" w:cs="Consolas"/>
          <w:color w:val="A31515"/>
          <w:sz w:val="19"/>
          <w:szCs w:val="19"/>
        </w:rPr>
        <w:t>"Upload status: File uploaded!"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StatusLabel.Text = </w:t>
      </w:r>
      <w:r>
        <w:rPr>
          <w:rFonts w:ascii="Consolas" w:hAnsi="Consolas" w:cs="Consolas"/>
          <w:color w:val="A31515"/>
          <w:sz w:val="19"/>
          <w:szCs w:val="19"/>
        </w:rPr>
        <w:t>"Upload status: The file could not be uploaded. The following error occured: "</w:t>
      </w:r>
      <w:r>
        <w:rPr>
          <w:rFonts w:ascii="Consolas" w:hAnsi="Consolas" w:cs="Consolas"/>
          <w:color w:val="000000"/>
          <w:sz w:val="19"/>
          <w:szCs w:val="19"/>
        </w:rPr>
        <w:t xml:space="preserve"> + ex.Message;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E12738" w:rsidRDefault="00E12738" w:rsidP="00E127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:rsidR="00E12738" w:rsidRDefault="00E12738" w:rsidP="00E12738">
      <w:pPr>
        <w:pStyle w:val="Heading2"/>
      </w:pPr>
      <w:bookmarkStart w:id="18" w:name="_Toc475221934"/>
      <w:r>
        <w:lastRenderedPageBreak/>
        <w:t>Pages</w:t>
      </w:r>
      <w:bookmarkEnd w:id="18"/>
    </w:p>
    <w:p w:rsidR="00E12738" w:rsidRDefault="00E12738" w:rsidP="00E12738">
      <w:r>
        <w:rPr>
          <w:noProof/>
        </w:rPr>
        <w:drawing>
          <wp:inline distT="0" distB="0" distL="0" distR="0" wp14:anchorId="4B7ABDE3" wp14:editId="26415AA7">
            <wp:extent cx="5878195" cy="3305175"/>
            <wp:effectExtent l="0" t="0" r="825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38" w:rsidRDefault="00E12738" w:rsidP="00E12738">
      <w:r>
        <w:rPr>
          <w:noProof/>
        </w:rPr>
        <w:drawing>
          <wp:inline distT="0" distB="0" distL="0" distR="0" wp14:anchorId="2934178C" wp14:editId="5B9AD994">
            <wp:extent cx="5878195" cy="3305175"/>
            <wp:effectExtent l="0" t="0" r="825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38" w:rsidRDefault="00E12738" w:rsidP="00E12738">
      <w:r>
        <w:rPr>
          <w:noProof/>
        </w:rPr>
        <w:lastRenderedPageBreak/>
        <w:drawing>
          <wp:inline distT="0" distB="0" distL="0" distR="0" wp14:anchorId="73B958FC" wp14:editId="52EF5338">
            <wp:extent cx="5878195" cy="3305175"/>
            <wp:effectExtent l="0" t="0" r="825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38" w:rsidRDefault="00E12738">
      <w:r>
        <w:br w:type="page"/>
      </w:r>
    </w:p>
    <w:p w:rsidR="00E12738" w:rsidRDefault="00E12738" w:rsidP="00E12738">
      <w:pPr>
        <w:pStyle w:val="Heading2"/>
      </w:pPr>
      <w:bookmarkStart w:id="19" w:name="_Toc475221935"/>
      <w:r>
        <w:lastRenderedPageBreak/>
        <w:t>CSS</w:t>
      </w:r>
      <w:bookmarkEnd w:id="19"/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.auto-style47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.auto-style48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600px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.auto-style50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.auto-style54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.auto-style55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.auto-style56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769px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23px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.auto-style58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23px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.auto-style59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23px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.auto-style60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23px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#LabelName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#CalendarFabio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margin-top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-100px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.auto-style26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175px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.auto-style27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1049px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margin-bottom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.auto-style28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204px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.auto-style29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518px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.auto-style34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769px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-1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border-collapse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separate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.auto-style37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170px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.auto-style38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.auto-style39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.auto-style42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.auto-style43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769px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.auto-style44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459px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.auto-style46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#myMenu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margin-top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r>
        <w:rPr>
          <w:rFonts w:ascii="Consolas" w:hAnsi="Consolas" w:cs="Consolas"/>
          <w:color w:val="0000FF"/>
          <w:sz w:val="19"/>
          <w:szCs w:val="19"/>
        </w:rPr>
        <w:t>-390px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#mySiteMapPath2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margin-bottom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r>
        <w:rPr>
          <w:rFonts w:ascii="Consolas" w:hAnsi="Consolas" w:cs="Consolas"/>
          <w:color w:val="0000FF"/>
          <w:sz w:val="19"/>
          <w:szCs w:val="19"/>
        </w:rPr>
        <w:t>200px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650px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195px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712px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.auto-style23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-1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.auto-style24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395px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645px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.auto-style5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1040px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91px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21px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21px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.auto-style13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21px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.auto-style14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172px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.auto-style15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.auto-style17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.auto-style19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92px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1049px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margin-bottom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.auto-style20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129px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#MultiView1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12738" w:rsidRDefault="00E12738">
      <w:r>
        <w:br w:type="page"/>
      </w:r>
    </w:p>
    <w:p w:rsidR="00E12738" w:rsidRDefault="00E12738" w:rsidP="00E12738">
      <w:pPr>
        <w:pStyle w:val="Heading2"/>
      </w:pPr>
      <w:bookmarkStart w:id="20" w:name="_Toc475221936"/>
      <w:r>
        <w:lastRenderedPageBreak/>
        <w:t>XML</w:t>
      </w:r>
      <w:bookmarkEnd w:id="20"/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?&gt;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Advertisements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\Images-fabio\CentennialCollege-banner.jpg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http://www.centennialcollege.ca/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\Images-fabio\Banner-Fabio.jpg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http://www.fabiociconi.wixsite.com/meusite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\Images-fabio\banner-teacher.png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ImageUrl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http://smrdibaj.wixsite.com/smrezadibaj/teaching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NavigateUrl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_blank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TargetUrl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AlternateText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blank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Keyword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Impressions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12738" w:rsidRDefault="00E12738" w:rsidP="00E1273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Advertisements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D22E50" w:rsidRDefault="00D22E50" w:rsidP="00E12738">
      <w:pPr>
        <w:rPr>
          <w:rFonts w:ascii="Consolas" w:hAnsi="Consolas" w:cs="Consolas"/>
          <w:color w:val="0000FF"/>
          <w:sz w:val="19"/>
          <w:szCs w:val="19"/>
        </w:rPr>
      </w:pP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?&gt;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siteMap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http://schemas.microsoft.com/AspNet/SiteMap-File-1.0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~/FabioCiconi-300930989.aspx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Home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Home Page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Results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Results of Clicks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~/QueenNose.aspx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Nose Queen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Queen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url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Contact.aspx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Contact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ContacUs Page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</w:rPr>
        <w:t>siteMapNode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D22E50" w:rsidRDefault="00D22E50" w:rsidP="00D22E5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siteMap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D22E50" w:rsidRDefault="00D22E50" w:rsidP="00E12738">
      <w:pPr>
        <w:rPr>
          <w:rFonts w:ascii="Consolas" w:hAnsi="Consolas" w:cs="Consolas"/>
          <w:color w:val="0000FF"/>
          <w:sz w:val="19"/>
          <w:szCs w:val="19"/>
        </w:rPr>
      </w:pPr>
    </w:p>
    <w:p w:rsidR="00E12738" w:rsidRPr="00E12738" w:rsidRDefault="00E12738" w:rsidP="00E12738"/>
    <w:sectPr w:rsidR="00E12738" w:rsidRPr="00E12738" w:rsidSect="009B4236">
      <w:footerReference w:type="default" r:id="rId29"/>
      <w:pgSz w:w="12240" w:h="15840"/>
      <w:pgMar w:top="1728" w:right="1183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1248" w:rsidRDefault="00211248" w:rsidP="00C6554A">
      <w:pPr>
        <w:spacing w:before="0" w:after="0" w:line="240" w:lineRule="auto"/>
      </w:pPr>
      <w:r>
        <w:separator/>
      </w:r>
    </w:p>
  </w:endnote>
  <w:endnote w:type="continuationSeparator" w:id="0">
    <w:p w:rsidR="00211248" w:rsidRDefault="00211248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D22E50">
      <w:rPr>
        <w:noProof/>
      </w:rPr>
      <w:t>34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1248" w:rsidRDefault="00211248" w:rsidP="00C6554A">
      <w:pPr>
        <w:spacing w:before="0" w:after="0" w:line="240" w:lineRule="auto"/>
      </w:pPr>
      <w:r>
        <w:separator/>
      </w:r>
    </w:p>
  </w:footnote>
  <w:footnote w:type="continuationSeparator" w:id="0">
    <w:p w:rsidR="00211248" w:rsidRDefault="00211248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AZCS2NjSyMjMyMDEwtjSyUdpeDU4uLM/DyQAsNaADioCqUsAAAA"/>
  </w:docVars>
  <w:rsids>
    <w:rsidRoot w:val="00844C35"/>
    <w:rsid w:val="00111CC1"/>
    <w:rsid w:val="00211248"/>
    <w:rsid w:val="002253C3"/>
    <w:rsid w:val="002554CD"/>
    <w:rsid w:val="00293B83"/>
    <w:rsid w:val="002B4294"/>
    <w:rsid w:val="00333D0D"/>
    <w:rsid w:val="004103B7"/>
    <w:rsid w:val="004C049F"/>
    <w:rsid w:val="005000E2"/>
    <w:rsid w:val="006A3CE7"/>
    <w:rsid w:val="00844C35"/>
    <w:rsid w:val="009B4236"/>
    <w:rsid w:val="009E5DEB"/>
    <w:rsid w:val="00A71566"/>
    <w:rsid w:val="00C6554A"/>
    <w:rsid w:val="00D22E50"/>
    <w:rsid w:val="00E12738"/>
    <w:rsid w:val="00ED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7583C"/>
  <w15:chartTrackingRefBased/>
  <w15:docId w15:val="{422037B9-5632-408E-ACCA-C4E6BE039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customStyle="1" w:styleId="Default">
    <w:name w:val="Default"/>
    <w:rsid w:val="009E5DEB"/>
    <w:pPr>
      <w:autoSpaceDE w:val="0"/>
      <w:autoSpaceDN w:val="0"/>
      <w:adjustRightInd w:val="0"/>
      <w:spacing w:before="0"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E5DEB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E5DE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5DE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eusAC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F12"/>
    <w:rsid w:val="00D8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76BAF70E0D4A0186A0B5B8D385ACA1">
    <w:name w:val="DD76BAF70E0D4A0186A0B5B8D385ACA1"/>
  </w:style>
  <w:style w:type="paragraph" w:customStyle="1" w:styleId="17F45AB6497B4437BBCECF773D2E44FE">
    <w:name w:val="17F45AB6497B4437BBCECF773D2E44FE"/>
  </w:style>
  <w:style w:type="paragraph" w:customStyle="1" w:styleId="650C17B3BEB04CE58DA810116E090285">
    <w:name w:val="650C17B3BEB04CE58DA810116E090285"/>
  </w:style>
  <w:style w:type="paragraph" w:customStyle="1" w:styleId="37B24B0D66794BC6951CE78407933414">
    <w:name w:val="37B24B0D66794BC6951CE78407933414"/>
  </w:style>
  <w:style w:type="paragraph" w:customStyle="1" w:styleId="B04F83619E4F405E8DDF67E39E1F32F8">
    <w:name w:val="B04F83619E4F405E8DDF67E39E1F32F8"/>
  </w:style>
  <w:style w:type="paragraph" w:customStyle="1" w:styleId="36B979D0941F4055A98B4E3CE9BC974C">
    <w:name w:val="36B979D0941F4055A98B4E3CE9BC974C"/>
  </w:style>
  <w:style w:type="paragraph" w:customStyle="1" w:styleId="9342C4429B924527AB7B719CC294C664">
    <w:name w:val="9342C4429B924527AB7B719CC294C664"/>
  </w:style>
  <w:style w:type="paragraph" w:styleId="ListBullet">
    <w:name w:val="List Bullet"/>
    <w:basedOn w:val="Normal"/>
    <w:uiPriority w:val="10"/>
    <w:unhideWhenUsed/>
    <w:qFormat/>
    <w:pPr>
      <w:numPr>
        <w:numId w:val="1"/>
      </w:numPr>
      <w:spacing w:before="120" w:after="200" w:line="264" w:lineRule="auto"/>
    </w:pPr>
    <w:rPr>
      <w:rFonts w:eastAsiaTheme="minorHAnsi"/>
      <w:color w:val="595959" w:themeColor="text1" w:themeTint="A6"/>
    </w:rPr>
  </w:style>
  <w:style w:type="paragraph" w:customStyle="1" w:styleId="77A0D569373A491D9043561061F4B009">
    <w:name w:val="77A0D569373A491D9043561061F4B009"/>
  </w:style>
  <w:style w:type="paragraph" w:customStyle="1" w:styleId="827433A9D9914D97B6AA9F883B507332">
    <w:name w:val="827433A9D9914D97B6AA9F883B507332"/>
  </w:style>
  <w:style w:type="paragraph" w:customStyle="1" w:styleId="03DBDDB82CEC4594A9C38612C5DE095C">
    <w:name w:val="03DBDDB82CEC4594A9C38612C5DE09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39B23-D4B4-4BD5-83EF-4D76540F4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91</TotalTime>
  <Pages>35</Pages>
  <Words>4305</Words>
  <Characters>24545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Ciconi</dc:creator>
  <cp:keywords/>
  <dc:description/>
  <cp:lastModifiedBy>Fabio Ciconi</cp:lastModifiedBy>
  <cp:revision>3</cp:revision>
  <dcterms:created xsi:type="dcterms:W3CDTF">2017-02-18T23:25:00Z</dcterms:created>
  <dcterms:modified xsi:type="dcterms:W3CDTF">2017-02-19T00:56:00Z</dcterms:modified>
</cp:coreProperties>
</file>